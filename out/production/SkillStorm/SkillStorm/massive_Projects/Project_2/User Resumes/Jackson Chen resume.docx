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40D6" w14:textId="497C0913" w:rsidR="006214B1" w:rsidRPr="004D37AD" w:rsidRDefault="006214B1">
      <w:pPr>
        <w:pStyle w:val="Name"/>
        <w:rPr>
          <w:rFonts w:ascii="Times New Roman" w:hAnsi="Times New Roman" w:cs="Times New Roman"/>
          <w:color w:val="auto"/>
          <w:sz w:val="20"/>
        </w:rPr>
      </w:pPr>
    </w:p>
    <w:p w14:paraId="1AA32C55" w14:textId="262EC5FD" w:rsidR="006214B1" w:rsidRPr="004D37AD" w:rsidRDefault="00CB0D89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Jackson Chen</w:t>
      </w:r>
    </w:p>
    <w:p w14:paraId="5F42F456" w14:textId="41726E66" w:rsidR="004D37AD" w:rsidRDefault="00E00A11" w:rsidP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(</w:t>
      </w:r>
      <w:r w:rsidR="00CB0D89">
        <w:rPr>
          <w:rFonts w:ascii="Times New Roman" w:hAnsi="Times New Roman" w:cs="Times New Roman"/>
          <w:color w:val="auto"/>
          <w:sz w:val="20"/>
        </w:rPr>
        <w:t>253</w:t>
      </w:r>
      <w:r>
        <w:rPr>
          <w:rFonts w:ascii="Times New Roman" w:hAnsi="Times New Roman" w:cs="Times New Roman"/>
          <w:color w:val="auto"/>
          <w:sz w:val="20"/>
        </w:rPr>
        <w:t xml:space="preserve">) </w:t>
      </w:r>
      <w:r w:rsidR="00CB0D89">
        <w:rPr>
          <w:rFonts w:ascii="Times New Roman" w:hAnsi="Times New Roman" w:cs="Times New Roman"/>
          <w:color w:val="auto"/>
          <w:sz w:val="20"/>
        </w:rPr>
        <w:t>709</w:t>
      </w:r>
      <w:r>
        <w:rPr>
          <w:rFonts w:ascii="Times New Roman" w:hAnsi="Times New Roman" w:cs="Times New Roman"/>
          <w:color w:val="auto"/>
          <w:sz w:val="20"/>
        </w:rPr>
        <w:t>-</w:t>
      </w:r>
      <w:r w:rsidR="00CB0D89">
        <w:rPr>
          <w:rFonts w:ascii="Times New Roman" w:hAnsi="Times New Roman" w:cs="Times New Roman"/>
          <w:color w:val="auto"/>
          <w:sz w:val="20"/>
        </w:rPr>
        <w:t>5483</w:t>
      </w:r>
    </w:p>
    <w:p w14:paraId="0D74EF93" w14:textId="7B1E65ED" w:rsidR="004F466A" w:rsidRPr="004D37AD" w:rsidRDefault="00CB0D89" w:rsidP="004D37AD">
      <w:pPr>
        <w:pStyle w:val="ContactInfo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Jacksonchen99@yahoo.com</w:t>
      </w:r>
    </w:p>
    <w:p w14:paraId="19D3491C" w14:textId="77777777" w:rsidR="00472297" w:rsidRPr="004D37AD" w:rsidRDefault="00472297" w:rsidP="00472297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objective</w:t>
      </w:r>
    </w:p>
    <w:p w14:paraId="7FCC99E3" w14:textId="04A68D1A" w:rsidR="00CB0D89" w:rsidRPr="00CB0D89" w:rsidRDefault="00CB0D89" w:rsidP="00CB0D89">
      <w:pPr>
        <w:pStyle w:val="ListParagraph"/>
        <w:numPr>
          <w:ilvl w:val="0"/>
          <w:numId w:val="46"/>
        </w:numPr>
        <w:ind w:left="270" w:hanging="270"/>
        <w:rPr>
          <w:color w:val="auto"/>
        </w:rPr>
      </w:pPr>
      <w:r w:rsidRPr="00CB0D89">
        <w:rPr>
          <w:color w:val="auto"/>
        </w:rPr>
        <w:t>To utilize my strong experience in frontend development to create intuitive and visually appealing software solutions.</w:t>
      </w:r>
    </w:p>
    <w:p w14:paraId="00E88383" w14:textId="6EDFD485" w:rsidR="006214B1" w:rsidRPr="004D37AD" w:rsidRDefault="003F0ADA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Skills</w:t>
      </w:r>
    </w:p>
    <w:p w14:paraId="2745F318" w14:textId="77777777" w:rsidR="00CB0D89" w:rsidRPr="00CB0D89" w:rsidRDefault="00CB0D89" w:rsidP="00CB0D89">
      <w:pPr>
        <w:pStyle w:val="ListParagraph"/>
        <w:numPr>
          <w:ilvl w:val="0"/>
          <w:numId w:val="45"/>
        </w:numPr>
        <w:ind w:left="27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Proficient in HTML/CSS, JavaScript, React, and other front-end technologies.</w:t>
      </w:r>
    </w:p>
    <w:p w14:paraId="418BBA9B" w14:textId="77777777" w:rsidR="00CB0D89" w:rsidRPr="00CB0D89" w:rsidRDefault="00CB0D89" w:rsidP="00CB0D89">
      <w:pPr>
        <w:pStyle w:val="ListParagraph"/>
        <w:numPr>
          <w:ilvl w:val="0"/>
          <w:numId w:val="45"/>
        </w:numPr>
        <w:ind w:left="27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Strong experience with Agile methodology and software development lifecycle (SDLC).</w:t>
      </w:r>
    </w:p>
    <w:p w14:paraId="7A93C456" w14:textId="5A65248C" w:rsidR="00CB0D89" w:rsidRPr="00CB0D89" w:rsidRDefault="00CB0D89" w:rsidP="00CB0D89">
      <w:pPr>
        <w:pStyle w:val="ListParagraph"/>
        <w:numPr>
          <w:ilvl w:val="0"/>
          <w:numId w:val="45"/>
        </w:numPr>
        <w:ind w:left="27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Familiarity with UI/UX design principles and wireframing tools.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1728489637"/>
        <w:placeholder>
          <w:docPart w:val="D841DD3BC0E9B5448730503A4183DF21"/>
        </w:placeholder>
        <w:temporary/>
        <w:showingPlcHdr/>
        <w15:appearance w15:val="hidden"/>
      </w:sdtPr>
      <w:sdtContent>
        <w:p w14:paraId="5E339F8A" w14:textId="77777777" w:rsidR="006214B1" w:rsidRPr="004D37AD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Experience</w:t>
          </w:r>
        </w:p>
      </w:sdtContent>
    </w:sdt>
    <w:p w14:paraId="743A459A" w14:textId="0840986F" w:rsidR="00CB0D89" w:rsidRPr="00CB0D89" w:rsidRDefault="00CB0D89" w:rsidP="00CB0D89">
      <w:pPr>
        <w:pStyle w:val="ListParagraph"/>
        <w:numPr>
          <w:ilvl w:val="0"/>
          <w:numId w:val="44"/>
        </w:numPr>
        <w:ind w:left="27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 xml:space="preserve">Frontend Software Developer at </w:t>
      </w:r>
      <w:r>
        <w:rPr>
          <w:color w:val="auto"/>
          <w:lang w:eastAsia="en-US"/>
        </w:rPr>
        <w:t>Railway</w:t>
      </w:r>
      <w:r w:rsidRPr="00CB0D89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Accounting</w:t>
      </w:r>
      <w:r w:rsidRPr="00CB0D89">
        <w:rPr>
          <w:color w:val="auto"/>
          <w:lang w:eastAsia="en-US"/>
        </w:rPr>
        <w:t xml:space="preserve"> (Ju</w:t>
      </w:r>
      <w:r>
        <w:rPr>
          <w:color w:val="auto"/>
          <w:lang w:eastAsia="en-US"/>
        </w:rPr>
        <w:t xml:space="preserve">ly </w:t>
      </w:r>
      <w:r w:rsidRPr="00CB0D89">
        <w:rPr>
          <w:color w:val="auto"/>
          <w:lang w:eastAsia="en-US"/>
        </w:rPr>
        <w:t>20</w:t>
      </w:r>
      <w:r>
        <w:rPr>
          <w:color w:val="auto"/>
          <w:lang w:eastAsia="en-US"/>
        </w:rPr>
        <w:t>18</w:t>
      </w:r>
      <w:r w:rsidRPr="00CB0D89">
        <w:rPr>
          <w:color w:val="auto"/>
          <w:lang w:eastAsia="en-US"/>
        </w:rPr>
        <w:t xml:space="preserve"> - Present)</w:t>
      </w:r>
    </w:p>
    <w:p w14:paraId="7A8D1A6E" w14:textId="71563716" w:rsidR="00CB0D89" w:rsidRPr="00CB0D89" w:rsidRDefault="00CB0D89" w:rsidP="00CB0D89">
      <w:pPr>
        <w:pStyle w:val="ListParagraph"/>
        <w:numPr>
          <w:ilvl w:val="0"/>
          <w:numId w:val="44"/>
        </w:numPr>
        <w:ind w:left="27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Software Developer at LMN Corporation (</w:t>
      </w:r>
      <w:r>
        <w:rPr>
          <w:color w:val="auto"/>
          <w:lang w:eastAsia="en-US"/>
        </w:rPr>
        <w:t>September</w:t>
      </w:r>
      <w:r w:rsidRPr="00CB0D89">
        <w:rPr>
          <w:color w:val="auto"/>
          <w:lang w:eastAsia="en-US"/>
        </w:rPr>
        <w:t xml:space="preserve"> 20</w:t>
      </w:r>
      <w:r>
        <w:rPr>
          <w:color w:val="auto"/>
          <w:lang w:eastAsia="en-US"/>
        </w:rPr>
        <w:t>12</w:t>
      </w:r>
      <w:r w:rsidRPr="00CB0D89">
        <w:rPr>
          <w:color w:val="auto"/>
          <w:lang w:eastAsia="en-US"/>
        </w:rPr>
        <w:t>- June 20</w:t>
      </w:r>
      <w:r>
        <w:rPr>
          <w:color w:val="auto"/>
          <w:lang w:eastAsia="en-US"/>
        </w:rPr>
        <w:t>18</w:t>
      </w:r>
      <w:r w:rsidRPr="00CB0D89">
        <w:rPr>
          <w:color w:val="auto"/>
          <w:lang w:eastAsia="en-US"/>
        </w:rPr>
        <w:t>)</w:t>
      </w:r>
    </w:p>
    <w:p w14:paraId="3B5B775F" w14:textId="5BB6D7B7" w:rsidR="00CB0D89" w:rsidRPr="00CB0D89" w:rsidRDefault="00CB0D89" w:rsidP="00CB0D89">
      <w:pPr>
        <w:pStyle w:val="ListParagraph"/>
        <w:numPr>
          <w:ilvl w:val="0"/>
          <w:numId w:val="44"/>
        </w:numPr>
        <w:ind w:left="27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Internship at PQR Corporation (</w:t>
      </w:r>
      <w:r>
        <w:rPr>
          <w:color w:val="auto"/>
          <w:lang w:eastAsia="en-US"/>
        </w:rPr>
        <w:t>October</w:t>
      </w:r>
      <w:r w:rsidRPr="00CB0D89">
        <w:rPr>
          <w:color w:val="auto"/>
          <w:lang w:eastAsia="en-US"/>
        </w:rPr>
        <w:t xml:space="preserve"> 20</w:t>
      </w:r>
      <w:r>
        <w:rPr>
          <w:color w:val="auto"/>
          <w:lang w:eastAsia="en-US"/>
        </w:rPr>
        <w:t>10</w:t>
      </w:r>
      <w:r w:rsidRPr="00CB0D89">
        <w:rPr>
          <w:color w:val="auto"/>
          <w:lang w:eastAsia="en-US"/>
        </w:rPr>
        <w:t xml:space="preserve"> - August 20</w:t>
      </w:r>
      <w:r>
        <w:rPr>
          <w:color w:val="auto"/>
          <w:lang w:eastAsia="en-US"/>
        </w:rPr>
        <w:t>12</w:t>
      </w:r>
      <w:r w:rsidRPr="00CB0D89">
        <w:rPr>
          <w:color w:val="auto"/>
          <w:lang w:eastAsia="en-US"/>
        </w:rPr>
        <w:t>)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720946933"/>
        <w:placeholder>
          <w:docPart w:val="1256A7AB2D8258478545201EFDAB7EE9"/>
        </w:placeholder>
        <w:temporary/>
        <w:showingPlcHdr/>
        <w15:appearance w15:val="hidden"/>
      </w:sdtPr>
      <w:sdtContent>
        <w:p w14:paraId="5A2B41B7" w14:textId="77777777" w:rsidR="006214B1" w:rsidRPr="004D37AD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Education</w:t>
          </w:r>
        </w:p>
      </w:sdtContent>
    </w:sdt>
    <w:p w14:paraId="495C2AE9" w14:textId="253EFC06" w:rsidR="004F466A" w:rsidRDefault="004F466A" w:rsidP="004F466A">
      <w:pPr>
        <w:pStyle w:val="ListParagraph"/>
        <w:numPr>
          <w:ilvl w:val="0"/>
          <w:numId w:val="21"/>
        </w:numPr>
        <w:ind w:left="270"/>
        <w:rPr>
          <w:color w:val="auto"/>
        </w:rPr>
      </w:pPr>
      <w:r w:rsidRPr="004F466A">
        <w:rPr>
          <w:color w:val="auto"/>
        </w:rPr>
        <w:t>Bachelor of Science in Computer Science, May 2</w:t>
      </w:r>
      <w:r w:rsidR="00E00A11">
        <w:rPr>
          <w:color w:val="auto"/>
        </w:rPr>
        <w:t>0</w:t>
      </w:r>
      <w:r w:rsidR="00CB0D89">
        <w:rPr>
          <w:color w:val="auto"/>
        </w:rPr>
        <w:t>10</w:t>
      </w:r>
    </w:p>
    <w:p w14:paraId="0A6F13D2" w14:textId="342ACBEF" w:rsidR="00CB0D89" w:rsidRPr="004D37AD" w:rsidRDefault="00CB0D89" w:rsidP="00CB0D89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Certifications</w:t>
      </w:r>
    </w:p>
    <w:p w14:paraId="6746B11E" w14:textId="77777777" w:rsidR="00CB0D89" w:rsidRPr="00CB0D89" w:rsidRDefault="00CB0D89" w:rsidP="00CB0D89">
      <w:pPr>
        <w:pStyle w:val="ListParagraph"/>
        <w:numPr>
          <w:ilvl w:val="0"/>
          <w:numId w:val="43"/>
        </w:numPr>
        <w:ind w:left="18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AWS Solutions Architect - Associate</w:t>
      </w:r>
    </w:p>
    <w:p w14:paraId="1E05AD28" w14:textId="77777777" w:rsidR="00CB0D89" w:rsidRPr="00CB0D89" w:rsidRDefault="00CB0D89" w:rsidP="00CB0D89">
      <w:pPr>
        <w:pStyle w:val="ListParagraph"/>
        <w:numPr>
          <w:ilvl w:val="0"/>
          <w:numId w:val="43"/>
        </w:numPr>
        <w:ind w:left="18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Oracle Certified Professional Java SE 11 Developer</w:t>
      </w:r>
    </w:p>
    <w:p w14:paraId="5AD0A887" w14:textId="77777777" w:rsidR="00CB0D89" w:rsidRPr="00CB0D89" w:rsidRDefault="00CB0D89" w:rsidP="00CB0D89">
      <w:pPr>
        <w:pStyle w:val="ListParagraph"/>
        <w:numPr>
          <w:ilvl w:val="0"/>
          <w:numId w:val="43"/>
        </w:numPr>
        <w:ind w:left="18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Certified Kubernetes Administrator</w:t>
      </w:r>
    </w:p>
    <w:p w14:paraId="55E45B0B" w14:textId="4452D8D5" w:rsidR="00CB0D89" w:rsidRPr="00F912B8" w:rsidRDefault="00CB0D89" w:rsidP="00F912B8">
      <w:pPr>
        <w:pStyle w:val="ListParagraph"/>
        <w:numPr>
          <w:ilvl w:val="0"/>
          <w:numId w:val="43"/>
        </w:numPr>
        <w:ind w:left="18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Certified ScrumMaster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520597245"/>
        <w:placeholder>
          <w:docPart w:val="23AF1754DD8EAF4BA5D288893E162D43"/>
        </w:placeholder>
        <w:temporary/>
        <w:showingPlcHdr/>
        <w15:appearance w15:val="hidden"/>
      </w:sdtPr>
      <w:sdtContent>
        <w:p w14:paraId="2F283A68" w14:textId="77777777" w:rsidR="006214B1" w:rsidRPr="004D37AD" w:rsidRDefault="00000000" w:rsidP="00A92D17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Awards and Acknowledgements</w:t>
          </w:r>
        </w:p>
      </w:sdtContent>
    </w:sdt>
    <w:p w14:paraId="38105A78" w14:textId="77777777" w:rsidR="00CB0D89" w:rsidRPr="00CB0D89" w:rsidRDefault="00CB0D89" w:rsidP="00CB0D89">
      <w:pPr>
        <w:pStyle w:val="ListParagraph"/>
        <w:numPr>
          <w:ilvl w:val="0"/>
          <w:numId w:val="42"/>
        </w:numPr>
        <w:ind w:left="18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2021 Employee of the Quarter Award for exceptional contributions to the development of a highly scalable backend system</w:t>
      </w:r>
    </w:p>
    <w:p w14:paraId="666B8016" w14:textId="77777777" w:rsidR="00CB0D89" w:rsidRPr="00CB0D89" w:rsidRDefault="00CB0D89" w:rsidP="00CB0D89">
      <w:pPr>
        <w:pStyle w:val="ListParagraph"/>
        <w:numPr>
          <w:ilvl w:val="0"/>
          <w:numId w:val="42"/>
        </w:numPr>
        <w:ind w:left="18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>2022 Excellence in Database Design Award for outstanding work in database optimization</w:t>
      </w:r>
    </w:p>
    <w:p w14:paraId="451DCBAC" w14:textId="0DDEFE61" w:rsidR="00CB0D89" w:rsidRPr="00CB0D89" w:rsidRDefault="00CB0D89" w:rsidP="00CB0D89">
      <w:pPr>
        <w:pStyle w:val="ListParagraph"/>
        <w:numPr>
          <w:ilvl w:val="0"/>
          <w:numId w:val="42"/>
        </w:numPr>
        <w:ind w:left="18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 xml:space="preserve">2023 AWS Certified Professional of the Year Award for excellence in cloud computing </w:t>
      </w:r>
      <w:r w:rsidR="00F912B8" w:rsidRPr="00CB0D89">
        <w:rPr>
          <w:color w:val="auto"/>
          <w:lang w:eastAsia="en-US"/>
        </w:rPr>
        <w:t>solutions.</w:t>
      </w:r>
    </w:p>
    <w:p w14:paraId="231B4CBE" w14:textId="5FE8EED5" w:rsidR="00CB0D89" w:rsidRPr="00CB0D89" w:rsidRDefault="00CB0D89" w:rsidP="00CB0D89">
      <w:pPr>
        <w:pStyle w:val="ListParagraph"/>
        <w:numPr>
          <w:ilvl w:val="0"/>
          <w:numId w:val="42"/>
        </w:numPr>
        <w:ind w:left="180" w:hanging="270"/>
        <w:rPr>
          <w:color w:val="auto"/>
          <w:lang w:eastAsia="en-US"/>
        </w:rPr>
      </w:pPr>
      <w:r w:rsidRPr="00CB0D89">
        <w:rPr>
          <w:color w:val="auto"/>
          <w:lang w:eastAsia="en-US"/>
        </w:rPr>
        <w:t xml:space="preserve">2024 Oracle Certified Professional of the Year Award for outstanding work in Java </w:t>
      </w:r>
      <w:r w:rsidR="00F912B8" w:rsidRPr="00CB0D89">
        <w:rPr>
          <w:color w:val="auto"/>
          <w:lang w:eastAsia="en-US"/>
        </w:rPr>
        <w:t>development.</w:t>
      </w:r>
    </w:p>
    <w:p w14:paraId="2C6601EB" w14:textId="25E36997" w:rsidR="006214B1" w:rsidRPr="004D37AD" w:rsidRDefault="006214B1" w:rsidP="004D37AD">
      <w:pPr>
        <w:spacing w:after="0" w:line="240" w:lineRule="auto"/>
        <w:ind w:left="270"/>
        <w:rPr>
          <w:rFonts w:ascii="Times New Roman" w:hAnsi="Times New Roman" w:cs="Times New Roman"/>
          <w:color w:val="auto"/>
        </w:rPr>
      </w:pPr>
    </w:p>
    <w:sectPr w:rsidR="006214B1" w:rsidRPr="004D37A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4363" w14:textId="77777777" w:rsidR="00F97F2F" w:rsidRDefault="00F97F2F">
      <w:r>
        <w:separator/>
      </w:r>
    </w:p>
  </w:endnote>
  <w:endnote w:type="continuationSeparator" w:id="0">
    <w:p w14:paraId="36C50D5E" w14:textId="77777777" w:rsidR="00F97F2F" w:rsidRDefault="00F9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2D99" w14:textId="77777777" w:rsidR="006214B1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94A1D" w14:textId="77777777" w:rsidR="00F97F2F" w:rsidRDefault="00F97F2F">
      <w:r>
        <w:separator/>
      </w:r>
    </w:p>
  </w:footnote>
  <w:footnote w:type="continuationSeparator" w:id="0">
    <w:p w14:paraId="230DB48E" w14:textId="77777777" w:rsidR="00F97F2F" w:rsidRDefault="00F9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C614" w14:textId="77777777" w:rsidR="006214B1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B6FD8D" wp14:editId="0929FAD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DF52A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4CF0" w14:textId="77777777" w:rsidR="006214B1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88E42C" wp14:editId="60A62C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FA6D8D" w14:textId="77777777" w:rsidR="006214B1" w:rsidRDefault="006214B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A88E42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1FA6D8D" w14:textId="77777777" w:rsidR="006214B1" w:rsidRDefault="006214B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D2DE9"/>
    <w:multiLevelType w:val="hybridMultilevel"/>
    <w:tmpl w:val="F7680C7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077AB6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8A025CC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4A0627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C9319F"/>
    <w:multiLevelType w:val="multilevel"/>
    <w:tmpl w:val="B1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4A1FE4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1358AF"/>
    <w:multiLevelType w:val="hybridMultilevel"/>
    <w:tmpl w:val="09F07C2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A25CF"/>
    <w:multiLevelType w:val="hybridMultilevel"/>
    <w:tmpl w:val="4422584E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6F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DB7BF9"/>
    <w:multiLevelType w:val="hybridMultilevel"/>
    <w:tmpl w:val="947A709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A3C58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B0404F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2E16BF"/>
    <w:multiLevelType w:val="multilevel"/>
    <w:tmpl w:val="7B445DA2"/>
    <w:lvl w:ilvl="0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7F518F"/>
    <w:multiLevelType w:val="multilevel"/>
    <w:tmpl w:val="2CAAF7B8"/>
    <w:lvl w:ilvl="0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B7B"/>
    <w:multiLevelType w:val="hybridMultilevel"/>
    <w:tmpl w:val="080AC75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878D6"/>
    <w:multiLevelType w:val="hybridMultilevel"/>
    <w:tmpl w:val="01AA3D64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D3385"/>
    <w:multiLevelType w:val="hybridMultilevel"/>
    <w:tmpl w:val="5D3051A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665477"/>
    <w:multiLevelType w:val="hybridMultilevel"/>
    <w:tmpl w:val="4CB2D21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3120A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E70357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F43AFF"/>
    <w:multiLevelType w:val="hybridMultilevel"/>
    <w:tmpl w:val="1A6CF89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8209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62336A"/>
    <w:multiLevelType w:val="hybridMultilevel"/>
    <w:tmpl w:val="A12E0D8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6111F"/>
    <w:multiLevelType w:val="multilevel"/>
    <w:tmpl w:val="1E7A7AE2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EA5B4E"/>
    <w:multiLevelType w:val="multilevel"/>
    <w:tmpl w:val="BBAE77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D47BD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BE2D6B"/>
    <w:multiLevelType w:val="hybridMultilevel"/>
    <w:tmpl w:val="523E9CA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A267C8"/>
    <w:multiLevelType w:val="hybridMultilevel"/>
    <w:tmpl w:val="61C06A14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68086E"/>
    <w:multiLevelType w:val="hybridMultilevel"/>
    <w:tmpl w:val="15861E9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19E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F93C04"/>
    <w:multiLevelType w:val="multilevel"/>
    <w:tmpl w:val="4F3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3C1616"/>
    <w:multiLevelType w:val="hybridMultilevel"/>
    <w:tmpl w:val="147663B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C1B98"/>
    <w:multiLevelType w:val="multilevel"/>
    <w:tmpl w:val="A48C2A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313669">
    <w:abstractNumId w:val="9"/>
  </w:num>
  <w:num w:numId="2" w16cid:durableId="1554653480">
    <w:abstractNumId w:val="25"/>
  </w:num>
  <w:num w:numId="3" w16cid:durableId="2012444231">
    <w:abstractNumId w:val="13"/>
  </w:num>
  <w:num w:numId="4" w16cid:durableId="138112482">
    <w:abstractNumId w:val="7"/>
  </w:num>
  <w:num w:numId="5" w16cid:durableId="60950782">
    <w:abstractNumId w:val="6"/>
  </w:num>
  <w:num w:numId="6" w16cid:durableId="124156518">
    <w:abstractNumId w:val="5"/>
  </w:num>
  <w:num w:numId="7" w16cid:durableId="964239728">
    <w:abstractNumId w:val="4"/>
  </w:num>
  <w:num w:numId="8" w16cid:durableId="1762138080">
    <w:abstractNumId w:val="8"/>
  </w:num>
  <w:num w:numId="9" w16cid:durableId="1303391048">
    <w:abstractNumId w:val="3"/>
  </w:num>
  <w:num w:numId="10" w16cid:durableId="296028912">
    <w:abstractNumId w:val="2"/>
  </w:num>
  <w:num w:numId="11" w16cid:durableId="373316158">
    <w:abstractNumId w:val="1"/>
  </w:num>
  <w:num w:numId="12" w16cid:durableId="2085567017">
    <w:abstractNumId w:val="0"/>
  </w:num>
  <w:num w:numId="13" w16cid:durableId="851527549">
    <w:abstractNumId w:val="33"/>
  </w:num>
  <w:num w:numId="14" w16cid:durableId="966281230">
    <w:abstractNumId w:val="24"/>
  </w:num>
  <w:num w:numId="15" w16cid:durableId="1512335644">
    <w:abstractNumId w:val="43"/>
  </w:num>
  <w:num w:numId="16" w16cid:durableId="1432582832">
    <w:abstractNumId w:val="15"/>
  </w:num>
  <w:num w:numId="17" w16cid:durableId="1336223835">
    <w:abstractNumId w:val="45"/>
  </w:num>
  <w:num w:numId="18" w16cid:durableId="2048677376">
    <w:abstractNumId w:val="36"/>
  </w:num>
  <w:num w:numId="19" w16cid:durableId="1486387256">
    <w:abstractNumId w:val="23"/>
  </w:num>
  <w:num w:numId="20" w16cid:durableId="334504559">
    <w:abstractNumId w:val="28"/>
  </w:num>
  <w:num w:numId="21" w16cid:durableId="866605674">
    <w:abstractNumId w:val="35"/>
  </w:num>
  <w:num w:numId="22" w16cid:durableId="341397319">
    <w:abstractNumId w:val="21"/>
  </w:num>
  <w:num w:numId="23" w16cid:durableId="453181842">
    <w:abstractNumId w:val="30"/>
  </w:num>
  <w:num w:numId="24" w16cid:durableId="399908998">
    <w:abstractNumId w:val="37"/>
  </w:num>
  <w:num w:numId="25" w16cid:durableId="2128960059">
    <w:abstractNumId w:val="42"/>
  </w:num>
  <w:num w:numId="26" w16cid:durableId="839851412">
    <w:abstractNumId w:val="39"/>
  </w:num>
  <w:num w:numId="27" w16cid:durableId="1051344283">
    <w:abstractNumId w:val="18"/>
  </w:num>
  <w:num w:numId="28" w16cid:durableId="1268074383">
    <w:abstractNumId w:val="38"/>
  </w:num>
  <w:num w:numId="29" w16cid:durableId="1847596362">
    <w:abstractNumId w:val="44"/>
  </w:num>
  <w:num w:numId="30" w16cid:durableId="705370472">
    <w:abstractNumId w:val="34"/>
  </w:num>
  <w:num w:numId="31" w16cid:durableId="403648101">
    <w:abstractNumId w:val="14"/>
  </w:num>
  <w:num w:numId="32" w16cid:durableId="511191926">
    <w:abstractNumId w:val="19"/>
  </w:num>
  <w:num w:numId="33" w16cid:durableId="830486589">
    <w:abstractNumId w:val="17"/>
  </w:num>
  <w:num w:numId="34" w16cid:durableId="1130628031">
    <w:abstractNumId w:val="41"/>
  </w:num>
  <w:num w:numId="35" w16cid:durableId="342509664">
    <w:abstractNumId w:val="29"/>
  </w:num>
  <w:num w:numId="36" w16cid:durableId="882408200">
    <w:abstractNumId w:val="12"/>
  </w:num>
  <w:num w:numId="37" w16cid:durableId="926571403">
    <w:abstractNumId w:val="20"/>
  </w:num>
  <w:num w:numId="38" w16cid:durableId="805320320">
    <w:abstractNumId w:val="22"/>
  </w:num>
  <w:num w:numId="39" w16cid:durableId="737704766">
    <w:abstractNumId w:val="16"/>
  </w:num>
  <w:num w:numId="40" w16cid:durableId="177354070">
    <w:abstractNumId w:val="11"/>
  </w:num>
  <w:num w:numId="41" w16cid:durableId="1662349986">
    <w:abstractNumId w:val="31"/>
  </w:num>
  <w:num w:numId="42" w16cid:durableId="1710448507">
    <w:abstractNumId w:val="26"/>
  </w:num>
  <w:num w:numId="43" w16cid:durableId="1288391691">
    <w:abstractNumId w:val="10"/>
  </w:num>
  <w:num w:numId="44" w16cid:durableId="2075807668">
    <w:abstractNumId w:val="40"/>
  </w:num>
  <w:num w:numId="45" w16cid:durableId="754935846">
    <w:abstractNumId w:val="27"/>
  </w:num>
  <w:num w:numId="46" w16cid:durableId="12077895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17"/>
    <w:rsid w:val="003F0ADA"/>
    <w:rsid w:val="00472297"/>
    <w:rsid w:val="004D37AD"/>
    <w:rsid w:val="004F466A"/>
    <w:rsid w:val="005630CF"/>
    <w:rsid w:val="006214B1"/>
    <w:rsid w:val="00A92D17"/>
    <w:rsid w:val="00CB0D89"/>
    <w:rsid w:val="00CE5311"/>
    <w:rsid w:val="00E00A11"/>
    <w:rsid w:val="00F912B8"/>
    <w:rsid w:val="00F9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E2B58"/>
  <w15:chartTrackingRefBased/>
  <w15:docId w15:val="{5980D4F2-6757-6140-9A09-6151D486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D841DD3BC0E9B5448730503A4183DF21">
    <w:name w:val="D841DD3BC0E9B5448730503A4183DF21"/>
    <w:rsid w:val="00A92D17"/>
    <w:pPr>
      <w:spacing w:after="0" w:line="240" w:lineRule="auto"/>
    </w:pPr>
    <w:rPr>
      <w:rFonts w:eastAsiaTheme="minorEastAsia"/>
      <w:color w:val="auto"/>
      <w:kern w:val="2"/>
      <w:sz w:val="24"/>
      <w:szCs w:val="24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D37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ll/Library/Containers/com.microsoft.Word/Data/Library/Application%20Support/Microsoft/Office/16.0/DTS/en-US%7bAD0A0611-E09F-D547-B28E-6EA31EDDF50B%7d/%7b760E51DD-D3B4-FB40-B913-F75B291F707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DD3BC0E9B5448730503A4183D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4932-EEF9-734A-8319-86AFE09C94A0}"/>
      </w:docPartPr>
      <w:docPartBody>
        <w:p w:rsidR="009477AF" w:rsidRDefault="00000000">
          <w:pPr>
            <w:pStyle w:val="D841DD3BC0E9B5448730503A4183DF21"/>
          </w:pPr>
          <w:r>
            <w:t>Experience</w:t>
          </w:r>
        </w:p>
      </w:docPartBody>
    </w:docPart>
    <w:docPart>
      <w:docPartPr>
        <w:name w:val="1256A7AB2D8258478545201EFDAB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1B5BB-CB52-744E-95ED-410F1A07625F}"/>
      </w:docPartPr>
      <w:docPartBody>
        <w:p w:rsidR="009477AF" w:rsidRDefault="00000000">
          <w:pPr>
            <w:pStyle w:val="1256A7AB2D8258478545201EFDAB7EE9"/>
          </w:pPr>
          <w:r>
            <w:t>Education</w:t>
          </w:r>
        </w:p>
      </w:docPartBody>
    </w:docPart>
    <w:docPart>
      <w:docPartPr>
        <w:name w:val="23AF1754DD8EAF4BA5D288893E162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7E47-67CB-3E40-9651-35AC08A8E92F}"/>
      </w:docPartPr>
      <w:docPartBody>
        <w:p w:rsidR="009477AF" w:rsidRDefault="00000000">
          <w:pPr>
            <w:pStyle w:val="23AF1754DD8EAF4BA5D288893E162D4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49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F"/>
    <w:rsid w:val="0067325C"/>
    <w:rsid w:val="007B1ADF"/>
    <w:rsid w:val="009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C479701CD3448BFA79AF2A9E20F1D">
    <w:name w:val="03CC479701CD3448BFA79AF2A9E20F1D"/>
    <w:rsid w:val="009477AF"/>
  </w:style>
  <w:style w:type="paragraph" w:customStyle="1" w:styleId="D841DD3BC0E9B5448730503A4183DF21">
    <w:name w:val="D841DD3BC0E9B5448730503A4183DF2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1256A7AB2D8258478545201EFDAB7EE9">
    <w:name w:val="1256A7AB2D8258478545201EFDAB7EE9"/>
  </w:style>
  <w:style w:type="paragraph" w:customStyle="1" w:styleId="23AF1754DD8EAF4BA5D288893E162D43">
    <w:name w:val="23AF1754DD8EAF4BA5D288893E162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Shentill Floyd</dc:creator>
  <cp:keywords/>
  <dc:description/>
  <cp:lastModifiedBy>Shentill Floyd</cp:lastModifiedBy>
  <cp:revision>2</cp:revision>
  <dcterms:created xsi:type="dcterms:W3CDTF">2023-04-25T22:02:00Z</dcterms:created>
  <dcterms:modified xsi:type="dcterms:W3CDTF">2023-04-25T22:02:00Z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