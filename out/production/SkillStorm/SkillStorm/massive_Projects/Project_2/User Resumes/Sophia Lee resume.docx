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40D6" w14:textId="497C0913" w:rsidR="006214B1" w:rsidRPr="004D37AD" w:rsidRDefault="006214B1">
      <w:pPr>
        <w:pStyle w:val="Name"/>
        <w:rPr>
          <w:rFonts w:ascii="Times New Roman" w:hAnsi="Times New Roman" w:cs="Times New Roman"/>
          <w:color w:val="auto"/>
          <w:sz w:val="20"/>
        </w:rPr>
      </w:pPr>
    </w:p>
    <w:p w14:paraId="1AA32C55" w14:textId="785AB397" w:rsidR="006214B1" w:rsidRPr="004D37AD" w:rsidRDefault="00E00A11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Sophia Lee</w:t>
      </w:r>
    </w:p>
    <w:p w14:paraId="5F42F456" w14:textId="5F9946D7" w:rsidR="004D37AD" w:rsidRDefault="00E00A11" w:rsidP="004D37AD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(714) 902-5483</w:t>
      </w:r>
    </w:p>
    <w:p w14:paraId="0D74EF93" w14:textId="4FE2A62C" w:rsidR="004F466A" w:rsidRPr="004D37AD" w:rsidRDefault="00E00A11" w:rsidP="004D37AD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Sophialee27</w:t>
      </w:r>
      <w:r w:rsidR="004F466A">
        <w:rPr>
          <w:rFonts w:ascii="Times New Roman" w:hAnsi="Times New Roman" w:cs="Times New Roman"/>
          <w:color w:val="auto"/>
          <w:sz w:val="20"/>
        </w:rPr>
        <w:t>@gmail.com</w:t>
      </w:r>
    </w:p>
    <w:p w14:paraId="19D3491C" w14:textId="77777777" w:rsidR="00472297" w:rsidRPr="004D37AD" w:rsidRDefault="00472297" w:rsidP="00472297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objective</w:t>
      </w:r>
    </w:p>
    <w:p w14:paraId="79038A08" w14:textId="60E46771" w:rsidR="004F466A" w:rsidRPr="004F466A" w:rsidRDefault="004F466A" w:rsidP="00E00A11">
      <w:pPr>
        <w:pStyle w:val="ListParagraph"/>
        <w:numPr>
          <w:ilvl w:val="0"/>
          <w:numId w:val="35"/>
        </w:numPr>
        <w:tabs>
          <w:tab w:val="left" w:pos="270"/>
        </w:tabs>
        <w:ind w:left="270" w:hanging="270"/>
        <w:rPr>
          <w:color w:val="auto"/>
        </w:rPr>
      </w:pPr>
      <w:r w:rsidRPr="004F466A">
        <w:rPr>
          <w:color w:val="auto"/>
        </w:rPr>
        <w:t xml:space="preserve">To </w:t>
      </w:r>
      <w:r w:rsidR="00E00A11">
        <w:rPr>
          <w:color w:val="auto"/>
        </w:rPr>
        <w:t>leverage my extensive experience in backend software development to contribute to the success of a growing tech company.</w:t>
      </w:r>
    </w:p>
    <w:p w14:paraId="00E88383" w14:textId="6EDFD485" w:rsidR="006214B1" w:rsidRPr="004D37AD" w:rsidRDefault="003F0ADA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Skills</w:t>
      </w:r>
    </w:p>
    <w:p w14:paraId="49E93D4F" w14:textId="54865AE1" w:rsidR="004F466A" w:rsidRPr="004F466A" w:rsidRDefault="00E00A11" w:rsidP="004F466A">
      <w:pPr>
        <w:pStyle w:val="ListParagraph"/>
        <w:numPr>
          <w:ilvl w:val="0"/>
          <w:numId w:val="21"/>
        </w:numPr>
        <w:ind w:left="270"/>
        <w:rPr>
          <w:color w:val="auto"/>
          <w:lang w:eastAsia="en-US"/>
        </w:rPr>
      </w:pPr>
      <w:r>
        <w:rPr>
          <w:color w:val="auto"/>
          <w:lang w:eastAsia="en-US"/>
        </w:rPr>
        <w:t>Expertise in Java, Python, SQL, and other backend technologies such as AWS, Docker, and Kubernetes</w:t>
      </w:r>
    </w:p>
    <w:p w14:paraId="13E1E920" w14:textId="383A8784" w:rsidR="004F466A" w:rsidRPr="004F466A" w:rsidRDefault="004F466A" w:rsidP="004F466A">
      <w:pPr>
        <w:pStyle w:val="ListParagraph"/>
        <w:numPr>
          <w:ilvl w:val="0"/>
          <w:numId w:val="21"/>
        </w:numPr>
        <w:ind w:left="270"/>
        <w:rPr>
          <w:color w:val="auto"/>
          <w:lang w:eastAsia="en-US"/>
        </w:rPr>
      </w:pPr>
      <w:r w:rsidRPr="004F466A">
        <w:rPr>
          <w:color w:val="auto"/>
          <w:lang w:eastAsia="en-US"/>
        </w:rPr>
        <w:t xml:space="preserve">Strong experience with </w:t>
      </w:r>
      <w:r w:rsidR="00E00A11">
        <w:rPr>
          <w:color w:val="auto"/>
          <w:lang w:eastAsia="en-US"/>
        </w:rPr>
        <w:t>Agile methodology and software development lifecycle (SDLC</w:t>
      </w:r>
    </w:p>
    <w:p w14:paraId="5CB939E7" w14:textId="1C06516C" w:rsidR="004F466A" w:rsidRPr="004F466A" w:rsidRDefault="00E00A11" w:rsidP="004F466A">
      <w:pPr>
        <w:pStyle w:val="ListParagraph"/>
        <w:numPr>
          <w:ilvl w:val="0"/>
          <w:numId w:val="21"/>
        </w:numPr>
        <w:ind w:left="270"/>
        <w:rPr>
          <w:color w:val="auto"/>
          <w:lang w:eastAsia="en-US"/>
        </w:rPr>
      </w:pPr>
      <w:r>
        <w:rPr>
          <w:color w:val="auto"/>
          <w:lang w:eastAsia="en-US"/>
        </w:rPr>
        <w:t>Proficient in database design and optimization.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1728489637"/>
        <w:placeholder>
          <w:docPart w:val="D841DD3BC0E9B5448730503A4183DF21"/>
        </w:placeholder>
        <w:temporary/>
        <w:showingPlcHdr/>
        <w15:appearance w15:val="hidden"/>
      </w:sdtPr>
      <w:sdtContent>
        <w:p w14:paraId="5E339F8A" w14:textId="77777777" w:rsidR="006214B1" w:rsidRPr="004D37AD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Experience</w:t>
          </w:r>
        </w:p>
      </w:sdtContent>
    </w:sdt>
    <w:p w14:paraId="1D5BB39F" w14:textId="5CB683A0" w:rsidR="004F466A" w:rsidRPr="004F466A" w:rsidRDefault="00E00A11" w:rsidP="004F466A">
      <w:pPr>
        <w:pStyle w:val="ListParagraph"/>
        <w:numPr>
          <w:ilvl w:val="0"/>
          <w:numId w:val="34"/>
        </w:numPr>
        <w:ind w:left="270"/>
        <w:rPr>
          <w:color w:val="auto"/>
          <w:lang w:eastAsia="en-US"/>
        </w:rPr>
      </w:pPr>
      <w:r>
        <w:rPr>
          <w:color w:val="auto"/>
          <w:lang w:eastAsia="en-US"/>
        </w:rPr>
        <w:t>Backend Software Developer at Frailty LLC (September 2019- Present</w:t>
      </w:r>
    </w:p>
    <w:p w14:paraId="620694D4" w14:textId="2ABCDA17" w:rsidR="004F466A" w:rsidRPr="004F466A" w:rsidRDefault="00E00A11" w:rsidP="004F466A">
      <w:pPr>
        <w:pStyle w:val="ListParagraph"/>
        <w:numPr>
          <w:ilvl w:val="0"/>
          <w:numId w:val="34"/>
        </w:numPr>
        <w:ind w:left="270"/>
        <w:rPr>
          <w:color w:val="auto"/>
          <w:lang w:eastAsia="en-US"/>
        </w:rPr>
      </w:pPr>
      <w:r>
        <w:rPr>
          <w:color w:val="auto"/>
          <w:lang w:eastAsia="en-US"/>
        </w:rPr>
        <w:t>Software Developer at Independent Lifestyle</w:t>
      </w:r>
      <w:r w:rsidR="004F466A" w:rsidRPr="004F466A">
        <w:rPr>
          <w:color w:val="auto"/>
          <w:lang w:eastAsia="en-US"/>
        </w:rPr>
        <w:t xml:space="preserve"> Corporation (</w:t>
      </w:r>
      <w:r w:rsidR="004F466A">
        <w:rPr>
          <w:color w:val="auto"/>
          <w:lang w:eastAsia="en-US"/>
        </w:rPr>
        <w:t>February</w:t>
      </w:r>
      <w:r w:rsidR="004F466A" w:rsidRPr="004F466A">
        <w:rPr>
          <w:color w:val="auto"/>
          <w:lang w:eastAsia="en-US"/>
        </w:rPr>
        <w:t xml:space="preserve"> 20</w:t>
      </w:r>
      <w:r w:rsidR="004F466A">
        <w:rPr>
          <w:color w:val="auto"/>
          <w:lang w:eastAsia="en-US"/>
        </w:rPr>
        <w:t>1</w:t>
      </w:r>
      <w:r>
        <w:rPr>
          <w:color w:val="auto"/>
          <w:lang w:eastAsia="en-US"/>
        </w:rPr>
        <w:t>7</w:t>
      </w:r>
      <w:r w:rsidR="004F466A" w:rsidRPr="004F466A">
        <w:rPr>
          <w:color w:val="auto"/>
          <w:lang w:eastAsia="en-US"/>
        </w:rPr>
        <w:t>- June 20</w:t>
      </w:r>
      <w:r>
        <w:rPr>
          <w:color w:val="auto"/>
          <w:lang w:eastAsia="en-US"/>
        </w:rPr>
        <w:t>19</w:t>
      </w:r>
      <w:r w:rsidR="004F466A" w:rsidRPr="004F466A">
        <w:rPr>
          <w:color w:val="auto"/>
          <w:lang w:eastAsia="en-US"/>
        </w:rPr>
        <w:t>)</w:t>
      </w:r>
    </w:p>
    <w:p w14:paraId="31888074" w14:textId="66837EC4" w:rsidR="004F466A" w:rsidRPr="004F466A" w:rsidRDefault="00E00A11" w:rsidP="004F466A">
      <w:pPr>
        <w:pStyle w:val="ListParagraph"/>
        <w:numPr>
          <w:ilvl w:val="0"/>
          <w:numId w:val="34"/>
        </w:numPr>
        <w:ind w:left="270"/>
        <w:rPr>
          <w:color w:val="auto"/>
          <w:lang w:eastAsia="en-US"/>
        </w:rPr>
      </w:pPr>
      <w:r>
        <w:rPr>
          <w:color w:val="auto"/>
          <w:lang w:eastAsia="en-US"/>
        </w:rPr>
        <w:t>Internship</w:t>
      </w:r>
      <w:r w:rsidR="004F466A" w:rsidRPr="004F466A">
        <w:rPr>
          <w:color w:val="auto"/>
          <w:lang w:eastAsia="en-US"/>
        </w:rPr>
        <w:t xml:space="preserve"> at </w:t>
      </w:r>
      <w:r>
        <w:rPr>
          <w:color w:val="auto"/>
          <w:lang w:eastAsia="en-US"/>
        </w:rPr>
        <w:t>NYG</w:t>
      </w:r>
      <w:r w:rsidR="004F466A" w:rsidRPr="004F466A">
        <w:rPr>
          <w:color w:val="auto"/>
          <w:lang w:eastAsia="en-US"/>
        </w:rPr>
        <w:t xml:space="preserve"> Corporation (J</w:t>
      </w:r>
      <w:r w:rsidR="004F466A">
        <w:rPr>
          <w:color w:val="auto"/>
          <w:lang w:eastAsia="en-US"/>
        </w:rPr>
        <w:t>an</w:t>
      </w:r>
      <w:r w:rsidR="004F466A" w:rsidRPr="004F466A">
        <w:rPr>
          <w:color w:val="auto"/>
          <w:lang w:eastAsia="en-US"/>
        </w:rPr>
        <w:t xml:space="preserve"> 20</w:t>
      </w:r>
      <w:r w:rsidR="004F466A">
        <w:rPr>
          <w:color w:val="auto"/>
          <w:lang w:eastAsia="en-US"/>
        </w:rPr>
        <w:t>1</w:t>
      </w:r>
      <w:r>
        <w:rPr>
          <w:color w:val="auto"/>
          <w:lang w:eastAsia="en-US"/>
        </w:rPr>
        <w:t>4</w:t>
      </w:r>
      <w:r w:rsidR="004F466A" w:rsidRPr="004F466A">
        <w:rPr>
          <w:color w:val="auto"/>
          <w:lang w:eastAsia="en-US"/>
        </w:rPr>
        <w:t xml:space="preserve">- </w:t>
      </w:r>
      <w:r w:rsidR="004F466A">
        <w:rPr>
          <w:color w:val="auto"/>
          <w:lang w:eastAsia="en-US"/>
        </w:rPr>
        <w:t>December</w:t>
      </w:r>
      <w:r w:rsidR="004F466A" w:rsidRPr="004F466A">
        <w:rPr>
          <w:color w:val="auto"/>
          <w:lang w:eastAsia="en-US"/>
        </w:rPr>
        <w:t xml:space="preserve"> 20</w:t>
      </w:r>
      <w:r w:rsidR="004F466A">
        <w:rPr>
          <w:color w:val="auto"/>
          <w:lang w:eastAsia="en-US"/>
        </w:rPr>
        <w:t>1</w:t>
      </w:r>
      <w:r>
        <w:rPr>
          <w:color w:val="auto"/>
          <w:lang w:eastAsia="en-US"/>
        </w:rPr>
        <w:t>6</w:t>
      </w:r>
      <w:r w:rsidR="004F466A" w:rsidRPr="004F466A">
        <w:rPr>
          <w:color w:val="auto"/>
          <w:lang w:eastAsia="en-US"/>
        </w:rPr>
        <w:t>)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720946933"/>
        <w:placeholder>
          <w:docPart w:val="1256A7AB2D8258478545201EFDAB7EE9"/>
        </w:placeholder>
        <w:temporary/>
        <w:showingPlcHdr/>
        <w15:appearance w15:val="hidden"/>
      </w:sdtPr>
      <w:sdtContent>
        <w:p w14:paraId="5A2B41B7" w14:textId="77777777" w:rsidR="006214B1" w:rsidRPr="004D37AD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Education</w:t>
          </w:r>
        </w:p>
      </w:sdtContent>
    </w:sdt>
    <w:p w14:paraId="495C2AE9" w14:textId="40D2E8D4" w:rsidR="004F466A" w:rsidRDefault="004F466A" w:rsidP="004F466A">
      <w:pPr>
        <w:pStyle w:val="ListParagraph"/>
        <w:numPr>
          <w:ilvl w:val="0"/>
          <w:numId w:val="21"/>
        </w:numPr>
        <w:ind w:left="270"/>
        <w:rPr>
          <w:color w:val="auto"/>
        </w:rPr>
      </w:pPr>
      <w:r w:rsidRPr="004F466A">
        <w:rPr>
          <w:color w:val="auto"/>
        </w:rPr>
        <w:t>Bachelor of Science in Computer Science, May 2</w:t>
      </w:r>
      <w:r w:rsidR="00E00A11">
        <w:rPr>
          <w:color w:val="auto"/>
        </w:rPr>
        <w:t>013</w:t>
      </w:r>
    </w:p>
    <w:p w14:paraId="5477B421" w14:textId="6EE0EB37" w:rsidR="00E00A11" w:rsidRPr="004F466A" w:rsidRDefault="00E00A11" w:rsidP="004F466A">
      <w:pPr>
        <w:pStyle w:val="ListParagraph"/>
        <w:numPr>
          <w:ilvl w:val="0"/>
          <w:numId w:val="21"/>
        </w:numPr>
        <w:ind w:left="270"/>
        <w:rPr>
          <w:color w:val="auto"/>
        </w:rPr>
      </w:pPr>
      <w:r>
        <w:rPr>
          <w:color w:val="auto"/>
        </w:rPr>
        <w:t>Associates of Science, April 2011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520597245"/>
        <w:placeholder>
          <w:docPart w:val="23AF1754DD8EAF4BA5D288893E162D43"/>
        </w:placeholder>
        <w:temporary/>
        <w:showingPlcHdr/>
        <w15:appearance w15:val="hidden"/>
      </w:sdtPr>
      <w:sdtContent>
        <w:p w14:paraId="2F283A68" w14:textId="77777777" w:rsidR="006214B1" w:rsidRPr="004D37AD" w:rsidRDefault="00000000" w:rsidP="00A92D17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Awards and Acknowledgements</w:t>
          </w:r>
        </w:p>
      </w:sdtContent>
    </w:sdt>
    <w:p w14:paraId="6B7F8ED8" w14:textId="643F6E6B" w:rsidR="00E00A11" w:rsidRPr="00E00A11" w:rsidRDefault="00E00A11" w:rsidP="00E00A11">
      <w:pPr>
        <w:pStyle w:val="ListParagraph"/>
        <w:numPr>
          <w:ilvl w:val="0"/>
          <w:numId w:val="37"/>
        </w:numPr>
        <w:ind w:left="270"/>
        <w:rPr>
          <w:color w:val="auto"/>
          <w:lang w:eastAsia="en-US"/>
        </w:rPr>
      </w:pPr>
      <w:r w:rsidRPr="00E00A11">
        <w:rPr>
          <w:color w:val="auto"/>
          <w:lang w:eastAsia="en-US"/>
        </w:rPr>
        <w:t>20</w:t>
      </w:r>
      <w:r w:rsidRPr="00E00A11">
        <w:rPr>
          <w:color w:val="auto"/>
        </w:rPr>
        <w:t>18</w:t>
      </w:r>
      <w:r w:rsidRPr="00E00A11">
        <w:rPr>
          <w:color w:val="auto"/>
          <w:lang w:eastAsia="en-US"/>
        </w:rPr>
        <w:t xml:space="preserve"> Employee of the Quarter Award for exceptional contributions to the development of a highly scalable backend system</w:t>
      </w:r>
    </w:p>
    <w:p w14:paraId="1797DBA6" w14:textId="31322575" w:rsidR="00E00A11" w:rsidRPr="00E00A11" w:rsidRDefault="00E00A11" w:rsidP="00E00A11">
      <w:pPr>
        <w:pStyle w:val="ListParagraph"/>
        <w:numPr>
          <w:ilvl w:val="0"/>
          <w:numId w:val="37"/>
        </w:numPr>
        <w:ind w:left="270"/>
        <w:rPr>
          <w:color w:val="auto"/>
          <w:lang w:eastAsia="en-US"/>
        </w:rPr>
      </w:pPr>
      <w:r w:rsidRPr="00E00A11">
        <w:rPr>
          <w:color w:val="auto"/>
          <w:lang w:eastAsia="en-US"/>
        </w:rPr>
        <w:t>20</w:t>
      </w:r>
      <w:r w:rsidRPr="00E00A11">
        <w:rPr>
          <w:color w:val="auto"/>
        </w:rPr>
        <w:t>15</w:t>
      </w:r>
      <w:r w:rsidRPr="00E00A11">
        <w:rPr>
          <w:color w:val="auto"/>
          <w:lang w:eastAsia="en-US"/>
        </w:rPr>
        <w:t>Excellence in Database Design Award for outstanding work in database optimization</w:t>
      </w:r>
    </w:p>
    <w:p w14:paraId="2C6601EB" w14:textId="25E36997" w:rsidR="006214B1" w:rsidRPr="004D37AD" w:rsidRDefault="006214B1" w:rsidP="004D37AD">
      <w:pPr>
        <w:spacing w:after="0" w:line="240" w:lineRule="auto"/>
        <w:ind w:left="270"/>
        <w:rPr>
          <w:rFonts w:ascii="Times New Roman" w:hAnsi="Times New Roman" w:cs="Times New Roman"/>
          <w:color w:val="auto"/>
        </w:rPr>
      </w:pPr>
    </w:p>
    <w:sectPr w:rsidR="006214B1" w:rsidRPr="004D37A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58BD" w14:textId="77777777" w:rsidR="00D21A80" w:rsidRDefault="00D21A80">
      <w:r>
        <w:separator/>
      </w:r>
    </w:p>
  </w:endnote>
  <w:endnote w:type="continuationSeparator" w:id="0">
    <w:p w14:paraId="45BADE34" w14:textId="77777777" w:rsidR="00D21A80" w:rsidRDefault="00D2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2D99" w14:textId="77777777" w:rsidR="006214B1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12DB6" w14:textId="77777777" w:rsidR="00D21A80" w:rsidRDefault="00D21A80">
      <w:r>
        <w:separator/>
      </w:r>
    </w:p>
  </w:footnote>
  <w:footnote w:type="continuationSeparator" w:id="0">
    <w:p w14:paraId="16D026F1" w14:textId="77777777" w:rsidR="00D21A80" w:rsidRDefault="00D21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C614" w14:textId="77777777" w:rsidR="006214B1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B6FD8D" wp14:editId="0929FAD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DF52A8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4CF0" w14:textId="77777777" w:rsidR="006214B1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88E42C" wp14:editId="60A62C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FA6D8D" w14:textId="77777777" w:rsidR="006214B1" w:rsidRDefault="006214B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A88E42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1FA6D8D" w14:textId="77777777" w:rsidR="006214B1" w:rsidRDefault="006214B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025CC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4A0627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C9319F"/>
    <w:multiLevelType w:val="multilevel"/>
    <w:tmpl w:val="B1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1358AF"/>
    <w:multiLevelType w:val="hybridMultilevel"/>
    <w:tmpl w:val="09F07C2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A25CF"/>
    <w:multiLevelType w:val="hybridMultilevel"/>
    <w:tmpl w:val="4422584E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736F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DB7BF9"/>
    <w:multiLevelType w:val="hybridMultilevel"/>
    <w:tmpl w:val="947A709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A3C58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2E16BF"/>
    <w:multiLevelType w:val="multilevel"/>
    <w:tmpl w:val="7B445DA2"/>
    <w:lvl w:ilvl="0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7F518F"/>
    <w:multiLevelType w:val="multilevel"/>
    <w:tmpl w:val="2CAAF7B8"/>
    <w:lvl w:ilvl="0">
      <w:start w:val="1"/>
      <w:numFmt w:val="bullet"/>
      <w:lvlText w:val=""/>
      <w:lvlJc w:val="left"/>
      <w:pPr>
        <w:tabs>
          <w:tab w:val="num" w:pos="719"/>
        </w:tabs>
        <w:ind w:left="7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D3385"/>
    <w:multiLevelType w:val="hybridMultilevel"/>
    <w:tmpl w:val="5D3051A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65477"/>
    <w:multiLevelType w:val="hybridMultilevel"/>
    <w:tmpl w:val="4CB2D218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120AB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8209B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62336A"/>
    <w:multiLevelType w:val="hybridMultilevel"/>
    <w:tmpl w:val="A12E0D82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6111F"/>
    <w:multiLevelType w:val="multilevel"/>
    <w:tmpl w:val="1E7A7AE2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EA5B4E"/>
    <w:multiLevelType w:val="multilevel"/>
    <w:tmpl w:val="BBAE77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D47BD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BE2D6B"/>
    <w:multiLevelType w:val="hybridMultilevel"/>
    <w:tmpl w:val="523E9CA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8086E"/>
    <w:multiLevelType w:val="hybridMultilevel"/>
    <w:tmpl w:val="15861E98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119E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F93C04"/>
    <w:multiLevelType w:val="multilevel"/>
    <w:tmpl w:val="4F3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3C1616"/>
    <w:multiLevelType w:val="hybridMultilevel"/>
    <w:tmpl w:val="147663B2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C1B98"/>
    <w:multiLevelType w:val="multilevel"/>
    <w:tmpl w:val="A48C2A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313669">
    <w:abstractNumId w:val="9"/>
  </w:num>
  <w:num w:numId="2" w16cid:durableId="1554653480">
    <w:abstractNumId w:val="21"/>
  </w:num>
  <w:num w:numId="3" w16cid:durableId="2012444231">
    <w:abstractNumId w:val="11"/>
  </w:num>
  <w:num w:numId="4" w16cid:durableId="138112482">
    <w:abstractNumId w:val="7"/>
  </w:num>
  <w:num w:numId="5" w16cid:durableId="60950782">
    <w:abstractNumId w:val="6"/>
  </w:num>
  <w:num w:numId="6" w16cid:durableId="124156518">
    <w:abstractNumId w:val="5"/>
  </w:num>
  <w:num w:numId="7" w16cid:durableId="964239728">
    <w:abstractNumId w:val="4"/>
  </w:num>
  <w:num w:numId="8" w16cid:durableId="1762138080">
    <w:abstractNumId w:val="8"/>
  </w:num>
  <w:num w:numId="9" w16cid:durableId="1303391048">
    <w:abstractNumId w:val="3"/>
  </w:num>
  <w:num w:numId="10" w16cid:durableId="296028912">
    <w:abstractNumId w:val="2"/>
  </w:num>
  <w:num w:numId="11" w16cid:durableId="373316158">
    <w:abstractNumId w:val="1"/>
  </w:num>
  <w:num w:numId="12" w16cid:durableId="2085567017">
    <w:abstractNumId w:val="0"/>
  </w:num>
  <w:num w:numId="13" w16cid:durableId="851527549">
    <w:abstractNumId w:val="25"/>
  </w:num>
  <w:num w:numId="14" w16cid:durableId="966281230">
    <w:abstractNumId w:val="20"/>
  </w:num>
  <w:num w:numId="15" w16cid:durableId="1512335644">
    <w:abstractNumId w:val="34"/>
  </w:num>
  <w:num w:numId="16" w16cid:durableId="1432582832">
    <w:abstractNumId w:val="13"/>
  </w:num>
  <w:num w:numId="17" w16cid:durableId="1336223835">
    <w:abstractNumId w:val="36"/>
  </w:num>
  <w:num w:numId="18" w16cid:durableId="2048677376">
    <w:abstractNumId w:val="28"/>
  </w:num>
  <w:num w:numId="19" w16cid:durableId="1486387256">
    <w:abstractNumId w:val="19"/>
  </w:num>
  <w:num w:numId="20" w16cid:durableId="334504559">
    <w:abstractNumId w:val="22"/>
  </w:num>
  <w:num w:numId="21" w16cid:durableId="866605674">
    <w:abstractNumId w:val="27"/>
  </w:num>
  <w:num w:numId="22" w16cid:durableId="341397319">
    <w:abstractNumId w:val="18"/>
  </w:num>
  <w:num w:numId="23" w16cid:durableId="453181842">
    <w:abstractNumId w:val="24"/>
  </w:num>
  <w:num w:numId="24" w16cid:durableId="399908998">
    <w:abstractNumId w:val="29"/>
  </w:num>
  <w:num w:numId="25" w16cid:durableId="2128960059">
    <w:abstractNumId w:val="33"/>
  </w:num>
  <w:num w:numId="26" w16cid:durableId="839851412">
    <w:abstractNumId w:val="31"/>
  </w:num>
  <w:num w:numId="27" w16cid:durableId="1051344283">
    <w:abstractNumId w:val="15"/>
  </w:num>
  <w:num w:numId="28" w16cid:durableId="1268074383">
    <w:abstractNumId w:val="30"/>
  </w:num>
  <w:num w:numId="29" w16cid:durableId="1847596362">
    <w:abstractNumId w:val="35"/>
  </w:num>
  <w:num w:numId="30" w16cid:durableId="705370472">
    <w:abstractNumId w:val="26"/>
  </w:num>
  <w:num w:numId="31" w16cid:durableId="403648101">
    <w:abstractNumId w:val="12"/>
  </w:num>
  <w:num w:numId="32" w16cid:durableId="511191926">
    <w:abstractNumId w:val="16"/>
  </w:num>
  <w:num w:numId="33" w16cid:durableId="830486589">
    <w:abstractNumId w:val="14"/>
  </w:num>
  <w:num w:numId="34" w16cid:durableId="1130628031">
    <w:abstractNumId w:val="32"/>
  </w:num>
  <w:num w:numId="35" w16cid:durableId="342509664">
    <w:abstractNumId w:val="23"/>
  </w:num>
  <w:num w:numId="36" w16cid:durableId="882408200">
    <w:abstractNumId w:val="10"/>
  </w:num>
  <w:num w:numId="37" w16cid:durableId="9265714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17"/>
    <w:rsid w:val="003F0ADA"/>
    <w:rsid w:val="00472297"/>
    <w:rsid w:val="004D37AD"/>
    <w:rsid w:val="004F466A"/>
    <w:rsid w:val="005630CF"/>
    <w:rsid w:val="006214B1"/>
    <w:rsid w:val="00A92D17"/>
    <w:rsid w:val="00CE5311"/>
    <w:rsid w:val="00D21A80"/>
    <w:rsid w:val="00E0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E2B58"/>
  <w15:chartTrackingRefBased/>
  <w15:docId w15:val="{5980D4F2-6757-6140-9A09-6151D486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D841DD3BC0E9B5448730503A4183DF21">
    <w:name w:val="D841DD3BC0E9B5448730503A4183DF21"/>
    <w:rsid w:val="00A92D17"/>
    <w:pPr>
      <w:spacing w:after="0" w:line="240" w:lineRule="auto"/>
    </w:pPr>
    <w:rPr>
      <w:rFonts w:eastAsiaTheme="minorEastAsia"/>
      <w:color w:val="auto"/>
      <w:kern w:val="2"/>
      <w:sz w:val="24"/>
      <w:szCs w:val="24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D37A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ll/Library/Containers/com.microsoft.Word/Data/Library/Application%20Support/Microsoft/Office/16.0/DTS/en-US%7bAD0A0611-E09F-D547-B28E-6EA31EDDF50B%7d/%7b760E51DD-D3B4-FB40-B913-F75B291F707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DD3BC0E9B5448730503A4183D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4932-EEF9-734A-8319-86AFE09C94A0}"/>
      </w:docPartPr>
      <w:docPartBody>
        <w:p w:rsidR="009477AF" w:rsidRDefault="00000000">
          <w:pPr>
            <w:pStyle w:val="D841DD3BC0E9B5448730503A4183DF21"/>
          </w:pPr>
          <w:r>
            <w:t>Experience</w:t>
          </w:r>
        </w:p>
      </w:docPartBody>
    </w:docPart>
    <w:docPart>
      <w:docPartPr>
        <w:name w:val="1256A7AB2D8258478545201EFDAB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5BB-CB52-744E-95ED-410F1A07625F}"/>
      </w:docPartPr>
      <w:docPartBody>
        <w:p w:rsidR="009477AF" w:rsidRDefault="00000000">
          <w:pPr>
            <w:pStyle w:val="1256A7AB2D8258478545201EFDAB7EE9"/>
          </w:pPr>
          <w:r>
            <w:t>Education</w:t>
          </w:r>
        </w:p>
      </w:docPartBody>
    </w:docPart>
    <w:docPart>
      <w:docPartPr>
        <w:name w:val="23AF1754DD8EAF4BA5D288893E162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7E47-67CB-3E40-9651-35AC08A8E92F}"/>
      </w:docPartPr>
      <w:docPartBody>
        <w:p w:rsidR="009477AF" w:rsidRDefault="00000000">
          <w:pPr>
            <w:pStyle w:val="23AF1754DD8EAF4BA5D288893E162D4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49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DF"/>
    <w:rsid w:val="00146251"/>
    <w:rsid w:val="007B1ADF"/>
    <w:rsid w:val="0094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41DD3BC0E9B5448730503A4183DF21">
    <w:name w:val="D841DD3BC0E9B5448730503A4183DF2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1256A7AB2D8258478545201EFDAB7EE9">
    <w:name w:val="1256A7AB2D8258478545201EFDAB7EE9"/>
  </w:style>
  <w:style w:type="paragraph" w:customStyle="1" w:styleId="23AF1754DD8EAF4BA5D288893E162D43">
    <w:name w:val="23AF1754DD8EAF4BA5D288893E162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Shentill Floyd</dc:creator>
  <cp:keywords/>
  <dc:description/>
  <cp:lastModifiedBy>Shentill Floyd</cp:lastModifiedBy>
  <cp:revision>2</cp:revision>
  <dcterms:created xsi:type="dcterms:W3CDTF">2023-04-25T21:49:00Z</dcterms:created>
  <dcterms:modified xsi:type="dcterms:W3CDTF">2023-04-25T21:49:00Z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