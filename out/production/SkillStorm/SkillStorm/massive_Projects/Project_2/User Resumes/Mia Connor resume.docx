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40D6" w14:textId="497C0913" w:rsidR="006214B1" w:rsidRPr="004D37AD" w:rsidRDefault="006214B1">
      <w:pPr>
        <w:pStyle w:val="Name"/>
        <w:rPr>
          <w:rFonts w:ascii="Times New Roman" w:hAnsi="Times New Roman" w:cs="Times New Roman"/>
          <w:color w:val="auto"/>
          <w:sz w:val="20"/>
        </w:rPr>
      </w:pPr>
    </w:p>
    <w:p w14:paraId="1AA32C55" w14:textId="316630DF" w:rsidR="006214B1" w:rsidRPr="004D37AD" w:rsidRDefault="00C828FB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Mia Connor</w:t>
      </w:r>
    </w:p>
    <w:p w14:paraId="5F42F456" w14:textId="48031EA7" w:rsidR="004D37AD" w:rsidRDefault="00E00A11" w:rsidP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(</w:t>
      </w:r>
      <w:r w:rsidR="00C828FB">
        <w:rPr>
          <w:rFonts w:ascii="Times New Roman" w:hAnsi="Times New Roman" w:cs="Times New Roman"/>
          <w:color w:val="auto"/>
          <w:sz w:val="20"/>
        </w:rPr>
        <w:t>864</w:t>
      </w:r>
      <w:r>
        <w:rPr>
          <w:rFonts w:ascii="Times New Roman" w:hAnsi="Times New Roman" w:cs="Times New Roman"/>
          <w:color w:val="auto"/>
          <w:sz w:val="20"/>
        </w:rPr>
        <w:t xml:space="preserve">) </w:t>
      </w:r>
      <w:r w:rsidR="00C828FB">
        <w:rPr>
          <w:rFonts w:ascii="Times New Roman" w:hAnsi="Times New Roman" w:cs="Times New Roman"/>
          <w:color w:val="auto"/>
          <w:sz w:val="20"/>
        </w:rPr>
        <w:t>338</w:t>
      </w:r>
      <w:r>
        <w:rPr>
          <w:rFonts w:ascii="Times New Roman" w:hAnsi="Times New Roman" w:cs="Times New Roman"/>
          <w:color w:val="auto"/>
          <w:sz w:val="20"/>
        </w:rPr>
        <w:t>-</w:t>
      </w:r>
      <w:r w:rsidR="00C828FB">
        <w:rPr>
          <w:rFonts w:ascii="Times New Roman" w:hAnsi="Times New Roman" w:cs="Times New Roman"/>
          <w:color w:val="auto"/>
          <w:sz w:val="20"/>
        </w:rPr>
        <w:t>7635</w:t>
      </w:r>
    </w:p>
    <w:p w14:paraId="0D74EF93" w14:textId="5F0524D2" w:rsidR="004F466A" w:rsidRPr="004D37AD" w:rsidRDefault="00C828FB" w:rsidP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Mia.connor@gmail.com</w:t>
      </w:r>
    </w:p>
    <w:p w14:paraId="19D3491C" w14:textId="77777777" w:rsidR="00472297" w:rsidRPr="004D37AD" w:rsidRDefault="00472297" w:rsidP="00472297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objective</w:t>
      </w:r>
    </w:p>
    <w:p w14:paraId="55B1DB15" w14:textId="73DDCAA9" w:rsidR="00C828FB" w:rsidRPr="00827D8A" w:rsidRDefault="00C828FB" w:rsidP="00827D8A">
      <w:pPr>
        <w:pStyle w:val="ListParagraph"/>
        <w:numPr>
          <w:ilvl w:val="0"/>
          <w:numId w:val="51"/>
        </w:numPr>
        <w:ind w:left="270" w:hanging="270"/>
        <w:rPr>
          <w:color w:val="auto"/>
        </w:rPr>
      </w:pPr>
      <w:r w:rsidRPr="00827D8A">
        <w:rPr>
          <w:color w:val="auto"/>
        </w:rPr>
        <w:t>To obtain a challenging software development position that allows me to utilize my technical expertise and experience in the field.</w:t>
      </w:r>
    </w:p>
    <w:p w14:paraId="00E88383" w14:textId="6EDFD485" w:rsidR="006214B1" w:rsidRPr="004D37AD" w:rsidRDefault="003F0ADA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Skills</w:t>
      </w:r>
    </w:p>
    <w:p w14:paraId="3C28B018" w14:textId="77777777" w:rsidR="00C828FB" w:rsidRPr="00827D8A" w:rsidRDefault="00C828FB" w:rsidP="00827D8A">
      <w:pPr>
        <w:pStyle w:val="ListParagraph"/>
        <w:numPr>
          <w:ilvl w:val="0"/>
          <w:numId w:val="52"/>
        </w:numPr>
        <w:ind w:left="270" w:hanging="270"/>
        <w:rPr>
          <w:color w:val="auto"/>
          <w:lang w:eastAsia="en-US"/>
        </w:rPr>
      </w:pPr>
      <w:r w:rsidRPr="00827D8A">
        <w:rPr>
          <w:color w:val="auto"/>
          <w:lang w:eastAsia="en-US"/>
        </w:rPr>
        <w:t>Proficient in Java, C++, and Python</w:t>
      </w:r>
    </w:p>
    <w:p w14:paraId="7FF84E79" w14:textId="77777777" w:rsidR="00C828FB" w:rsidRPr="00827D8A" w:rsidRDefault="00C828FB" w:rsidP="00827D8A">
      <w:pPr>
        <w:pStyle w:val="ListParagraph"/>
        <w:numPr>
          <w:ilvl w:val="0"/>
          <w:numId w:val="52"/>
        </w:numPr>
        <w:ind w:left="270" w:hanging="270"/>
        <w:rPr>
          <w:color w:val="auto"/>
          <w:lang w:eastAsia="en-US"/>
        </w:rPr>
      </w:pPr>
      <w:r w:rsidRPr="00827D8A">
        <w:rPr>
          <w:color w:val="auto"/>
          <w:lang w:eastAsia="en-US"/>
        </w:rPr>
        <w:t>Strong experience with web development frameworks such as React, Angular, and Vue.js</w:t>
      </w:r>
    </w:p>
    <w:p w14:paraId="73E77C47" w14:textId="77777777" w:rsidR="00C828FB" w:rsidRPr="00827D8A" w:rsidRDefault="00C828FB" w:rsidP="00827D8A">
      <w:pPr>
        <w:pStyle w:val="ListParagraph"/>
        <w:numPr>
          <w:ilvl w:val="0"/>
          <w:numId w:val="52"/>
        </w:numPr>
        <w:ind w:left="270" w:hanging="270"/>
        <w:rPr>
          <w:color w:val="auto"/>
          <w:lang w:eastAsia="en-US"/>
        </w:rPr>
      </w:pPr>
      <w:r w:rsidRPr="00827D8A">
        <w:rPr>
          <w:color w:val="auto"/>
          <w:lang w:eastAsia="en-US"/>
        </w:rPr>
        <w:t>Experience in database management and optimization using MySQL, MongoDB, and PostgreSQL</w:t>
      </w:r>
    </w:p>
    <w:p w14:paraId="3B532B84" w14:textId="0DD9BFE7" w:rsidR="00C828FB" w:rsidRPr="00827D8A" w:rsidRDefault="00C828FB" w:rsidP="00827D8A">
      <w:pPr>
        <w:pStyle w:val="ListParagraph"/>
        <w:numPr>
          <w:ilvl w:val="0"/>
          <w:numId w:val="52"/>
        </w:numPr>
        <w:ind w:left="270" w:hanging="270"/>
        <w:rPr>
          <w:color w:val="auto"/>
          <w:lang w:eastAsia="en-US"/>
        </w:rPr>
      </w:pPr>
      <w:r w:rsidRPr="00827D8A">
        <w:rPr>
          <w:color w:val="auto"/>
          <w:lang w:eastAsia="en-US"/>
        </w:rPr>
        <w:t>Certified AWS Certified Developer - Associate, Certified ScrumMaster, and Certified Kubernetes Administrator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1728489637"/>
        <w:placeholder>
          <w:docPart w:val="D841DD3BC0E9B5448730503A4183DF21"/>
        </w:placeholder>
        <w:temporary/>
        <w:showingPlcHdr/>
        <w15:appearance w15:val="hidden"/>
      </w:sdtPr>
      <w:sdtContent>
        <w:p w14:paraId="5E339F8A" w14:textId="77777777" w:rsidR="006214B1" w:rsidRPr="004D37AD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Experience</w:t>
          </w:r>
        </w:p>
      </w:sdtContent>
    </w:sdt>
    <w:p w14:paraId="28189B8B" w14:textId="77777777" w:rsidR="00C828FB" w:rsidRPr="00827D8A" w:rsidRDefault="00C828FB" w:rsidP="00827D8A">
      <w:pPr>
        <w:pStyle w:val="ListParagraph"/>
        <w:numPr>
          <w:ilvl w:val="0"/>
          <w:numId w:val="53"/>
        </w:numPr>
        <w:ind w:left="270" w:hanging="270"/>
        <w:rPr>
          <w:color w:val="000000" w:themeColor="text1"/>
          <w:lang w:eastAsia="en-US"/>
        </w:rPr>
      </w:pPr>
      <w:r w:rsidRPr="00827D8A">
        <w:rPr>
          <w:rFonts w:ascii="Segoe UI" w:eastAsia="Times New Roman" w:hAnsi="Segoe UI" w:cs="Segoe UI"/>
          <w:color w:val="000000" w:themeColor="text1"/>
          <w:sz w:val="24"/>
          <w:szCs w:val="24"/>
          <w:lang w:eastAsia="en-US"/>
        </w:rPr>
        <w:t>S</w:t>
      </w:r>
      <w:r w:rsidRPr="00827D8A">
        <w:rPr>
          <w:color w:val="000000" w:themeColor="text1"/>
          <w:lang w:eastAsia="en-US"/>
        </w:rPr>
        <w:t>enior Software Developer at ABC Corporation (June 20XX - Present)</w:t>
      </w:r>
    </w:p>
    <w:p w14:paraId="5313F5B1" w14:textId="77777777" w:rsidR="00C828FB" w:rsidRPr="00827D8A" w:rsidRDefault="00C828FB" w:rsidP="00827D8A">
      <w:pPr>
        <w:pStyle w:val="ListParagraph"/>
        <w:numPr>
          <w:ilvl w:val="0"/>
          <w:numId w:val="53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Software Developer at DEF Corporation (June 20XX - June 20XX)</w:t>
      </w:r>
    </w:p>
    <w:p w14:paraId="3FC56B1B" w14:textId="77777777" w:rsidR="00C828FB" w:rsidRPr="00827D8A" w:rsidRDefault="00C828FB" w:rsidP="00827D8A">
      <w:pPr>
        <w:pStyle w:val="ListParagraph"/>
        <w:numPr>
          <w:ilvl w:val="0"/>
          <w:numId w:val="53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Software Developer at GHI Corporation (May 20XX - August 20XX)</w:t>
      </w:r>
    </w:p>
    <w:p w14:paraId="13AAC28D" w14:textId="77777777" w:rsidR="00C828FB" w:rsidRPr="00827D8A" w:rsidRDefault="00C828FB" w:rsidP="00827D8A">
      <w:pPr>
        <w:pStyle w:val="ListParagraph"/>
        <w:numPr>
          <w:ilvl w:val="0"/>
          <w:numId w:val="53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Intern at JKL Corporation (May 20XX - August 20XX)</w:t>
      </w:r>
    </w:p>
    <w:p w14:paraId="0A6F13D2" w14:textId="342ACBEF" w:rsidR="00CB0D89" w:rsidRPr="004D37AD" w:rsidRDefault="00CB0D89" w:rsidP="00CB0D89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Certifications</w:t>
      </w:r>
    </w:p>
    <w:p w14:paraId="61C5CEB1" w14:textId="77777777" w:rsidR="00C828FB" w:rsidRPr="00827D8A" w:rsidRDefault="00C828FB" w:rsidP="00827D8A">
      <w:pPr>
        <w:pStyle w:val="ListParagraph"/>
        <w:numPr>
          <w:ilvl w:val="0"/>
          <w:numId w:val="54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AWS Certified Developer - Associate</w:t>
      </w:r>
    </w:p>
    <w:p w14:paraId="7C973B88" w14:textId="77777777" w:rsidR="00C828FB" w:rsidRPr="00827D8A" w:rsidRDefault="00C828FB" w:rsidP="00827D8A">
      <w:pPr>
        <w:pStyle w:val="ListParagraph"/>
        <w:numPr>
          <w:ilvl w:val="0"/>
          <w:numId w:val="54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Certified ScrumMaster</w:t>
      </w:r>
    </w:p>
    <w:p w14:paraId="50F40AC9" w14:textId="581399BF" w:rsidR="00C828FB" w:rsidRPr="00827D8A" w:rsidRDefault="00C828FB" w:rsidP="00827D8A">
      <w:pPr>
        <w:pStyle w:val="ListParagraph"/>
        <w:numPr>
          <w:ilvl w:val="0"/>
          <w:numId w:val="54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Certified Kubernetes Administrator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520597245"/>
        <w:placeholder>
          <w:docPart w:val="23AF1754DD8EAF4BA5D288893E162D43"/>
        </w:placeholder>
        <w:temporary/>
        <w:showingPlcHdr/>
        <w15:appearance w15:val="hidden"/>
      </w:sdtPr>
      <w:sdtContent>
        <w:p w14:paraId="2F283A68" w14:textId="77777777" w:rsidR="006214B1" w:rsidRPr="004D37AD" w:rsidRDefault="00000000" w:rsidP="00A92D17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Awards and Acknowledgements</w:t>
          </w:r>
        </w:p>
      </w:sdtContent>
    </w:sdt>
    <w:p w14:paraId="20E4A312" w14:textId="77777777" w:rsidR="00827D8A" w:rsidRPr="00827D8A" w:rsidRDefault="00827D8A" w:rsidP="00827D8A">
      <w:pPr>
        <w:pStyle w:val="ListParagraph"/>
        <w:numPr>
          <w:ilvl w:val="0"/>
          <w:numId w:val="55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2021 Employee of the Year Award for outstanding contributions to a project using ReactJS</w:t>
      </w:r>
    </w:p>
    <w:p w14:paraId="7E50A8A0" w14:textId="77777777" w:rsidR="00827D8A" w:rsidRPr="00827D8A" w:rsidRDefault="00827D8A" w:rsidP="00827D8A">
      <w:pPr>
        <w:pStyle w:val="ListParagraph"/>
        <w:numPr>
          <w:ilvl w:val="0"/>
          <w:numId w:val="55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 xml:space="preserve">2022 AWS Certified Professional of the Year Award for excellence in cloud computing </w:t>
      </w:r>
      <w:proofErr w:type="gramStart"/>
      <w:r w:rsidRPr="00827D8A">
        <w:rPr>
          <w:color w:val="000000" w:themeColor="text1"/>
          <w:lang w:eastAsia="en-US"/>
        </w:rPr>
        <w:t>solutions</w:t>
      </w:r>
      <w:proofErr w:type="gramEnd"/>
    </w:p>
    <w:p w14:paraId="77620014" w14:textId="2E2A8AF0" w:rsidR="00827D8A" w:rsidRPr="00827D8A" w:rsidRDefault="00827D8A" w:rsidP="00827D8A">
      <w:pPr>
        <w:pStyle w:val="ListParagraph"/>
        <w:numPr>
          <w:ilvl w:val="0"/>
          <w:numId w:val="55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2023 Certified ScrumMaster of the Year Award for excellence in agile software developmen</w:t>
      </w:r>
      <w:r w:rsidRPr="00827D8A">
        <w:rPr>
          <w:color w:val="000000" w:themeColor="text1"/>
          <w:lang w:eastAsia="en-US"/>
        </w:rPr>
        <w:t>t</w:t>
      </w:r>
    </w:p>
    <w:p w14:paraId="231B4CBE" w14:textId="5FE8EED5" w:rsidR="00CB0D89" w:rsidRPr="00CB0D89" w:rsidRDefault="00CB0D89" w:rsidP="00827D8A">
      <w:pPr>
        <w:pStyle w:val="ListParagraph"/>
        <w:numPr>
          <w:ilvl w:val="0"/>
          <w:numId w:val="42"/>
        </w:numPr>
        <w:ind w:left="27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 xml:space="preserve">2024 Oracle Certified Professional of the Year Award for outstanding work in Java </w:t>
      </w:r>
      <w:r w:rsidR="00F912B8" w:rsidRPr="00CB0D89">
        <w:rPr>
          <w:color w:val="auto"/>
          <w:lang w:eastAsia="en-US"/>
        </w:rPr>
        <w:t>development.</w:t>
      </w:r>
    </w:p>
    <w:p w14:paraId="2C6601EB" w14:textId="25E36997" w:rsidR="006214B1" w:rsidRPr="004D37AD" w:rsidRDefault="006214B1" w:rsidP="004D37AD">
      <w:pPr>
        <w:spacing w:after="0" w:line="240" w:lineRule="auto"/>
        <w:ind w:left="270"/>
        <w:rPr>
          <w:rFonts w:ascii="Times New Roman" w:hAnsi="Times New Roman" w:cs="Times New Roman"/>
          <w:color w:val="auto"/>
        </w:rPr>
      </w:pPr>
    </w:p>
    <w:sectPr w:rsidR="006214B1" w:rsidRPr="004D37A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D242" w14:textId="77777777" w:rsidR="00AB6285" w:rsidRDefault="00AB6285">
      <w:r>
        <w:separator/>
      </w:r>
    </w:p>
  </w:endnote>
  <w:endnote w:type="continuationSeparator" w:id="0">
    <w:p w14:paraId="7B2E28E7" w14:textId="77777777" w:rsidR="00AB6285" w:rsidRDefault="00AB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2D99" w14:textId="77777777" w:rsidR="006214B1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692F" w14:textId="77777777" w:rsidR="00AB6285" w:rsidRDefault="00AB6285">
      <w:r>
        <w:separator/>
      </w:r>
    </w:p>
  </w:footnote>
  <w:footnote w:type="continuationSeparator" w:id="0">
    <w:p w14:paraId="497E1A3B" w14:textId="77777777" w:rsidR="00AB6285" w:rsidRDefault="00AB6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C614" w14:textId="77777777" w:rsidR="006214B1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B6FD8D" wp14:editId="0929FAD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DF52A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4CF0" w14:textId="77777777" w:rsidR="006214B1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88E42C" wp14:editId="60A62C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FA6D8D" w14:textId="77777777" w:rsidR="006214B1" w:rsidRDefault="006214B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A88E42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1FA6D8D" w14:textId="77777777" w:rsidR="006214B1" w:rsidRDefault="006214B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D2DE9"/>
    <w:multiLevelType w:val="hybridMultilevel"/>
    <w:tmpl w:val="F7680C7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77AB6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8A025CC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4A0627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CA0C8B"/>
    <w:multiLevelType w:val="hybridMultilevel"/>
    <w:tmpl w:val="CD9EAB8E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9319F"/>
    <w:multiLevelType w:val="multilevel"/>
    <w:tmpl w:val="B1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297EC9"/>
    <w:multiLevelType w:val="hybridMultilevel"/>
    <w:tmpl w:val="5566830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66DC7"/>
    <w:multiLevelType w:val="hybridMultilevel"/>
    <w:tmpl w:val="98240FB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A1FE4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1358AF"/>
    <w:multiLevelType w:val="hybridMultilevel"/>
    <w:tmpl w:val="09F07C2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7A25CF"/>
    <w:multiLevelType w:val="hybridMultilevel"/>
    <w:tmpl w:val="4422584E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6F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DB7BF9"/>
    <w:multiLevelType w:val="hybridMultilevel"/>
    <w:tmpl w:val="947A709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A3C58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2B74C1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B0404F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2E16BF"/>
    <w:multiLevelType w:val="multilevel"/>
    <w:tmpl w:val="7B445DA2"/>
    <w:lvl w:ilvl="0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7F518F"/>
    <w:multiLevelType w:val="multilevel"/>
    <w:tmpl w:val="2CAAF7B8"/>
    <w:lvl w:ilvl="0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467B7B"/>
    <w:multiLevelType w:val="hybridMultilevel"/>
    <w:tmpl w:val="080AC758"/>
    <w:lvl w:ilvl="0" w:tplc="CB82BDFA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1" w15:restartNumberingAfterBreak="0">
    <w:nsid w:val="4E8878D6"/>
    <w:multiLevelType w:val="hybridMultilevel"/>
    <w:tmpl w:val="01AA3D64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D3385"/>
    <w:multiLevelType w:val="hybridMultilevel"/>
    <w:tmpl w:val="5D3051A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65477"/>
    <w:multiLevelType w:val="hybridMultilevel"/>
    <w:tmpl w:val="4CB2D21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86708"/>
    <w:multiLevelType w:val="hybridMultilevel"/>
    <w:tmpl w:val="66986524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120A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E70357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F43AFF"/>
    <w:multiLevelType w:val="hybridMultilevel"/>
    <w:tmpl w:val="1A6CF89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8209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62336A"/>
    <w:multiLevelType w:val="hybridMultilevel"/>
    <w:tmpl w:val="A12E0D8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417492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650535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A71417C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B6111F"/>
    <w:multiLevelType w:val="multilevel"/>
    <w:tmpl w:val="1E7A7AE2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AEA5B4E"/>
    <w:multiLevelType w:val="multilevel"/>
    <w:tmpl w:val="BBAE77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D47BD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EBE2D6B"/>
    <w:multiLevelType w:val="hybridMultilevel"/>
    <w:tmpl w:val="523E9CA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A267C8"/>
    <w:multiLevelType w:val="hybridMultilevel"/>
    <w:tmpl w:val="61C06A14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68086E"/>
    <w:multiLevelType w:val="hybridMultilevel"/>
    <w:tmpl w:val="15861E9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119E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8F93C04"/>
    <w:multiLevelType w:val="multilevel"/>
    <w:tmpl w:val="4F3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AA318E3"/>
    <w:multiLevelType w:val="hybridMultilevel"/>
    <w:tmpl w:val="BFC43FB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3C1616"/>
    <w:multiLevelType w:val="hybridMultilevel"/>
    <w:tmpl w:val="147663B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CC1B98"/>
    <w:multiLevelType w:val="multilevel"/>
    <w:tmpl w:val="A48C2A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313669">
    <w:abstractNumId w:val="9"/>
  </w:num>
  <w:num w:numId="2" w16cid:durableId="1554653480">
    <w:abstractNumId w:val="29"/>
  </w:num>
  <w:num w:numId="3" w16cid:durableId="2012444231">
    <w:abstractNumId w:val="13"/>
  </w:num>
  <w:num w:numId="4" w16cid:durableId="138112482">
    <w:abstractNumId w:val="7"/>
  </w:num>
  <w:num w:numId="5" w16cid:durableId="60950782">
    <w:abstractNumId w:val="6"/>
  </w:num>
  <w:num w:numId="6" w16cid:durableId="124156518">
    <w:abstractNumId w:val="5"/>
  </w:num>
  <w:num w:numId="7" w16cid:durableId="964239728">
    <w:abstractNumId w:val="4"/>
  </w:num>
  <w:num w:numId="8" w16cid:durableId="1762138080">
    <w:abstractNumId w:val="8"/>
  </w:num>
  <w:num w:numId="9" w16cid:durableId="1303391048">
    <w:abstractNumId w:val="3"/>
  </w:num>
  <w:num w:numId="10" w16cid:durableId="296028912">
    <w:abstractNumId w:val="2"/>
  </w:num>
  <w:num w:numId="11" w16cid:durableId="373316158">
    <w:abstractNumId w:val="1"/>
  </w:num>
  <w:num w:numId="12" w16cid:durableId="2085567017">
    <w:abstractNumId w:val="0"/>
  </w:num>
  <w:num w:numId="13" w16cid:durableId="851527549">
    <w:abstractNumId w:val="38"/>
  </w:num>
  <w:num w:numId="14" w16cid:durableId="966281230">
    <w:abstractNumId w:val="28"/>
  </w:num>
  <w:num w:numId="15" w16cid:durableId="1512335644">
    <w:abstractNumId w:val="51"/>
  </w:num>
  <w:num w:numId="16" w16cid:durableId="1432582832">
    <w:abstractNumId w:val="16"/>
  </w:num>
  <w:num w:numId="17" w16cid:durableId="1336223835">
    <w:abstractNumId w:val="54"/>
  </w:num>
  <w:num w:numId="18" w16cid:durableId="2048677376">
    <w:abstractNumId w:val="44"/>
  </w:num>
  <w:num w:numId="19" w16cid:durableId="1486387256">
    <w:abstractNumId w:val="27"/>
  </w:num>
  <w:num w:numId="20" w16cid:durableId="334504559">
    <w:abstractNumId w:val="32"/>
  </w:num>
  <w:num w:numId="21" w16cid:durableId="866605674">
    <w:abstractNumId w:val="40"/>
  </w:num>
  <w:num w:numId="22" w16cid:durableId="341397319">
    <w:abstractNumId w:val="24"/>
  </w:num>
  <w:num w:numId="23" w16cid:durableId="453181842">
    <w:abstractNumId w:val="35"/>
  </w:num>
  <w:num w:numId="24" w16cid:durableId="399908998">
    <w:abstractNumId w:val="45"/>
  </w:num>
  <w:num w:numId="25" w16cid:durableId="2128960059">
    <w:abstractNumId w:val="50"/>
  </w:num>
  <w:num w:numId="26" w16cid:durableId="839851412">
    <w:abstractNumId w:val="47"/>
  </w:num>
  <w:num w:numId="27" w16cid:durableId="1051344283">
    <w:abstractNumId w:val="21"/>
  </w:num>
  <w:num w:numId="28" w16cid:durableId="1268074383">
    <w:abstractNumId w:val="46"/>
  </w:num>
  <w:num w:numId="29" w16cid:durableId="1847596362">
    <w:abstractNumId w:val="53"/>
  </w:num>
  <w:num w:numId="30" w16cid:durableId="705370472">
    <w:abstractNumId w:val="39"/>
  </w:num>
  <w:num w:numId="31" w16cid:durableId="403648101">
    <w:abstractNumId w:val="14"/>
  </w:num>
  <w:num w:numId="32" w16cid:durableId="511191926">
    <w:abstractNumId w:val="22"/>
  </w:num>
  <w:num w:numId="33" w16cid:durableId="830486589">
    <w:abstractNumId w:val="20"/>
  </w:num>
  <w:num w:numId="34" w16cid:durableId="1130628031">
    <w:abstractNumId w:val="49"/>
  </w:num>
  <w:num w:numId="35" w16cid:durableId="342509664">
    <w:abstractNumId w:val="33"/>
  </w:num>
  <w:num w:numId="36" w16cid:durableId="882408200">
    <w:abstractNumId w:val="12"/>
  </w:num>
  <w:num w:numId="37" w16cid:durableId="926571403">
    <w:abstractNumId w:val="23"/>
  </w:num>
  <w:num w:numId="38" w16cid:durableId="805320320">
    <w:abstractNumId w:val="26"/>
  </w:num>
  <w:num w:numId="39" w16cid:durableId="737704766">
    <w:abstractNumId w:val="19"/>
  </w:num>
  <w:num w:numId="40" w16cid:durableId="177354070">
    <w:abstractNumId w:val="11"/>
  </w:num>
  <w:num w:numId="41" w16cid:durableId="1662349986">
    <w:abstractNumId w:val="36"/>
  </w:num>
  <w:num w:numId="42" w16cid:durableId="1710448507">
    <w:abstractNumId w:val="30"/>
  </w:num>
  <w:num w:numId="43" w16cid:durableId="1288391691">
    <w:abstractNumId w:val="10"/>
  </w:num>
  <w:num w:numId="44" w16cid:durableId="2075807668">
    <w:abstractNumId w:val="48"/>
  </w:num>
  <w:num w:numId="45" w16cid:durableId="754935846">
    <w:abstractNumId w:val="31"/>
  </w:num>
  <w:num w:numId="46" w16cid:durableId="1207789550">
    <w:abstractNumId w:val="37"/>
  </w:num>
  <w:num w:numId="47" w16cid:durableId="764300231">
    <w:abstractNumId w:val="43"/>
  </w:num>
  <w:num w:numId="48" w16cid:durableId="1004357027">
    <w:abstractNumId w:val="25"/>
  </w:num>
  <w:num w:numId="49" w16cid:durableId="1315262252">
    <w:abstractNumId w:val="42"/>
  </w:num>
  <w:num w:numId="50" w16cid:durableId="1060061123">
    <w:abstractNumId w:val="41"/>
  </w:num>
  <w:num w:numId="51" w16cid:durableId="1700543197">
    <w:abstractNumId w:val="52"/>
  </w:num>
  <w:num w:numId="52" w16cid:durableId="474569123">
    <w:abstractNumId w:val="15"/>
  </w:num>
  <w:num w:numId="53" w16cid:durableId="1186359373">
    <w:abstractNumId w:val="18"/>
  </w:num>
  <w:num w:numId="54" w16cid:durableId="402803277">
    <w:abstractNumId w:val="17"/>
  </w:num>
  <w:num w:numId="55" w16cid:durableId="121150037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17"/>
    <w:rsid w:val="003F0ADA"/>
    <w:rsid w:val="00472297"/>
    <w:rsid w:val="004D37AD"/>
    <w:rsid w:val="004F466A"/>
    <w:rsid w:val="005630CF"/>
    <w:rsid w:val="006214B1"/>
    <w:rsid w:val="00827D8A"/>
    <w:rsid w:val="00A92D17"/>
    <w:rsid w:val="00AB6285"/>
    <w:rsid w:val="00C828FB"/>
    <w:rsid w:val="00CB0D89"/>
    <w:rsid w:val="00CE5311"/>
    <w:rsid w:val="00E00A11"/>
    <w:rsid w:val="00F9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E2B58"/>
  <w15:chartTrackingRefBased/>
  <w15:docId w15:val="{5980D4F2-6757-6140-9A09-6151D486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D841DD3BC0E9B5448730503A4183DF21">
    <w:name w:val="D841DD3BC0E9B5448730503A4183DF21"/>
    <w:rsid w:val="00A92D17"/>
    <w:pPr>
      <w:spacing w:after="0" w:line="240" w:lineRule="auto"/>
    </w:pPr>
    <w:rPr>
      <w:rFonts w:eastAsiaTheme="minorEastAsia"/>
      <w:color w:val="auto"/>
      <w:kern w:val="2"/>
      <w:sz w:val="24"/>
      <w:szCs w:val="24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D37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ll/Library/Containers/com.microsoft.Word/Data/Library/Application%20Support/Microsoft/Office/16.0/DTS/en-US%7bAD0A0611-E09F-D547-B28E-6EA31EDDF50B%7d/%7b760E51DD-D3B4-FB40-B913-F75B291F707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DD3BC0E9B5448730503A4183D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4932-EEF9-734A-8319-86AFE09C94A0}"/>
      </w:docPartPr>
      <w:docPartBody>
        <w:p w:rsidR="009477AF" w:rsidRDefault="00000000">
          <w:pPr>
            <w:pStyle w:val="D841DD3BC0E9B5448730503A4183DF21"/>
          </w:pPr>
          <w:r>
            <w:t>Experience</w:t>
          </w:r>
        </w:p>
      </w:docPartBody>
    </w:docPart>
    <w:docPart>
      <w:docPartPr>
        <w:name w:val="23AF1754DD8EAF4BA5D288893E162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7E47-67CB-3E40-9651-35AC08A8E92F}"/>
      </w:docPartPr>
      <w:docPartBody>
        <w:p w:rsidR="009477AF" w:rsidRDefault="00000000">
          <w:pPr>
            <w:pStyle w:val="23AF1754DD8EAF4BA5D288893E162D4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49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F"/>
    <w:rsid w:val="002F50CA"/>
    <w:rsid w:val="007B1ADF"/>
    <w:rsid w:val="009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C479701CD3448BFA79AF2A9E20F1D">
    <w:name w:val="03CC479701CD3448BFA79AF2A9E20F1D"/>
    <w:rsid w:val="009477AF"/>
  </w:style>
  <w:style w:type="paragraph" w:customStyle="1" w:styleId="D841DD3BC0E9B5448730503A4183DF21">
    <w:name w:val="D841DD3BC0E9B5448730503A4183DF2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1256A7AB2D8258478545201EFDAB7EE9">
    <w:name w:val="1256A7AB2D8258478545201EFDAB7EE9"/>
  </w:style>
  <w:style w:type="paragraph" w:customStyle="1" w:styleId="23AF1754DD8EAF4BA5D288893E162D43">
    <w:name w:val="23AF1754DD8EAF4BA5D288893E162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Shentill Floyd</dc:creator>
  <cp:keywords/>
  <dc:description/>
  <cp:lastModifiedBy>Shentill Floyd</cp:lastModifiedBy>
  <cp:revision>2</cp:revision>
  <dcterms:created xsi:type="dcterms:W3CDTF">2023-04-25T22:15:00Z</dcterms:created>
  <dcterms:modified xsi:type="dcterms:W3CDTF">2023-04-25T22:15:00Z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