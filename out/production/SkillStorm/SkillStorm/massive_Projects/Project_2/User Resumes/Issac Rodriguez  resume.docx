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780780" w:rsidRDefault="006214B1">
      <w:pPr>
        <w:pStyle w:val="Name"/>
        <w:rPr>
          <w:rFonts w:ascii="Times New Roman" w:hAnsi="Times New Roman" w:cs="Times New Roman"/>
          <w:color w:val="auto"/>
          <w:sz w:val="20"/>
        </w:rPr>
      </w:pPr>
    </w:p>
    <w:p w14:paraId="08678817" w14:textId="76756980" w:rsidR="00A92D17" w:rsidRPr="00780780" w:rsidRDefault="00222503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Javier </w:t>
      </w:r>
      <w:r w:rsidR="00780780" w:rsidRPr="00780780">
        <w:rPr>
          <w:rFonts w:ascii="Times New Roman" w:hAnsi="Times New Roman" w:cs="Times New Roman"/>
          <w:color w:val="auto"/>
          <w:sz w:val="20"/>
        </w:rPr>
        <w:t>Rodriguez</w:t>
      </w:r>
    </w:p>
    <w:p w14:paraId="42E54A7E" w14:textId="3E28D7F6" w:rsidR="00780780" w:rsidRPr="00780780" w:rsidRDefault="00780780">
      <w:pPr>
        <w:pStyle w:val="ContactInfo"/>
        <w:rPr>
          <w:rFonts w:ascii="Times New Roman" w:hAnsi="Times New Roman" w:cs="Times New Roman"/>
          <w:color w:val="auto"/>
          <w:sz w:val="20"/>
        </w:rPr>
      </w:pPr>
      <w:r w:rsidRPr="00780780">
        <w:rPr>
          <w:rFonts w:ascii="Times New Roman" w:hAnsi="Times New Roman" w:cs="Times New Roman"/>
          <w:color w:val="auto"/>
          <w:sz w:val="20"/>
        </w:rPr>
        <w:t>(987) 654-3210</w:t>
      </w:r>
    </w:p>
    <w:p w14:paraId="7639B33A" w14:textId="477380C5" w:rsidR="00780780" w:rsidRPr="00780780" w:rsidRDefault="00780780" w:rsidP="00780780">
      <w:pPr>
        <w:pStyle w:val="ContactInfo"/>
        <w:rPr>
          <w:rFonts w:ascii="Times New Roman" w:hAnsi="Times New Roman" w:cs="Times New Roman"/>
          <w:color w:val="auto"/>
          <w:sz w:val="20"/>
        </w:rPr>
      </w:pPr>
      <w:r w:rsidRPr="00780780">
        <w:rPr>
          <w:rFonts w:ascii="Times New Roman" w:hAnsi="Times New Roman" w:cs="Times New Roman"/>
          <w:color w:val="auto"/>
          <w:sz w:val="20"/>
        </w:rPr>
        <w:t>isaacrodriguez@gmail.com</w:t>
      </w:r>
    </w:p>
    <w:p w14:paraId="13B07A0C" w14:textId="5193ED62" w:rsidR="00780780" w:rsidRDefault="00780780" w:rsidP="00780780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22056A0B" w14:textId="133CD431" w:rsidR="00780780" w:rsidRPr="00780780" w:rsidRDefault="00780780" w:rsidP="00780780">
      <w:pPr>
        <w:pStyle w:val="ListParagraph"/>
        <w:numPr>
          <w:ilvl w:val="0"/>
          <w:numId w:val="27"/>
        </w:numPr>
        <w:ind w:left="360"/>
        <w:rPr>
          <w:color w:val="auto"/>
        </w:rPr>
      </w:pPr>
      <w:r w:rsidRPr="00780780">
        <w:rPr>
          <w:color w:val="auto"/>
        </w:rPr>
        <w:t>To start my software development career in a dynamic and challenging environment where I can utilize my technical skills and knowledge.</w:t>
      </w:r>
    </w:p>
    <w:p w14:paraId="03A8CDC3" w14:textId="5488DAB7" w:rsidR="00780780" w:rsidRPr="00780780" w:rsidRDefault="00780780" w:rsidP="00780780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780780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588D3438" w14:textId="77777777" w:rsidR="00780780" w:rsidRPr="00780780" w:rsidRDefault="00780780" w:rsidP="00780780">
      <w:pPr>
        <w:pStyle w:val="ListParagraph"/>
        <w:numPr>
          <w:ilvl w:val="0"/>
          <w:numId w:val="22"/>
        </w:numPr>
        <w:ind w:left="270" w:hanging="270"/>
        <w:rPr>
          <w:color w:val="auto"/>
          <w:lang w:eastAsia="en-US"/>
        </w:rPr>
      </w:pPr>
      <w:r w:rsidRPr="00780780">
        <w:rPr>
          <w:color w:val="auto"/>
          <w:lang w:eastAsia="en-US"/>
        </w:rPr>
        <w:t>Familiar with Java, Python, C#, HTML/CSS, JavaScript, and SQL.</w:t>
      </w:r>
    </w:p>
    <w:p w14:paraId="3C1933A4" w14:textId="77777777" w:rsidR="00780780" w:rsidRPr="00780780" w:rsidRDefault="00780780" w:rsidP="00780780">
      <w:pPr>
        <w:pStyle w:val="ListParagraph"/>
        <w:numPr>
          <w:ilvl w:val="0"/>
          <w:numId w:val="22"/>
        </w:numPr>
        <w:ind w:left="270" w:hanging="270"/>
        <w:rPr>
          <w:color w:val="auto"/>
          <w:lang w:eastAsia="en-US"/>
        </w:rPr>
      </w:pPr>
      <w:r w:rsidRPr="00780780">
        <w:rPr>
          <w:color w:val="auto"/>
          <w:lang w:eastAsia="en-US"/>
        </w:rPr>
        <w:t>Knowledgeable about Agile methodology and software development lifecycle (SDLC).</w:t>
      </w:r>
    </w:p>
    <w:p w14:paraId="2DDEF89D" w14:textId="77777777" w:rsidR="00780780" w:rsidRPr="00780780" w:rsidRDefault="00780780" w:rsidP="00780780">
      <w:pPr>
        <w:pStyle w:val="ListParagraph"/>
        <w:numPr>
          <w:ilvl w:val="0"/>
          <w:numId w:val="22"/>
        </w:numPr>
        <w:ind w:left="270" w:hanging="270"/>
        <w:rPr>
          <w:color w:val="auto"/>
          <w:lang w:eastAsia="en-US"/>
        </w:rPr>
      </w:pPr>
      <w:r w:rsidRPr="00780780">
        <w:rPr>
          <w:color w:val="auto"/>
          <w:lang w:eastAsia="en-US"/>
        </w:rPr>
        <w:t>Strong problem-solving and critical thinking skills.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780780" w:rsidRDefault="00000000" w:rsidP="0078078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780780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442F803B" w14:textId="115D5488" w:rsidR="00780780" w:rsidRPr="00780780" w:rsidRDefault="00780780" w:rsidP="00780780">
      <w:pPr>
        <w:pStyle w:val="ListParagraph"/>
        <w:numPr>
          <w:ilvl w:val="0"/>
          <w:numId w:val="24"/>
        </w:numPr>
        <w:ind w:left="270" w:hanging="270"/>
        <w:rPr>
          <w:color w:val="auto"/>
          <w:lang w:eastAsia="en-US"/>
        </w:rPr>
      </w:pPr>
      <w:r w:rsidRPr="00780780">
        <w:rPr>
          <w:color w:val="auto"/>
          <w:lang w:eastAsia="en-US"/>
        </w:rPr>
        <w:t>Junior Software Developer at (June 20XX - Present)</w:t>
      </w:r>
    </w:p>
    <w:p w14:paraId="6D5730D2" w14:textId="77777777" w:rsidR="00780780" w:rsidRPr="00780780" w:rsidRDefault="00780780" w:rsidP="00780780">
      <w:pPr>
        <w:pStyle w:val="ListParagraph"/>
        <w:numPr>
          <w:ilvl w:val="0"/>
          <w:numId w:val="24"/>
        </w:numPr>
        <w:ind w:left="270" w:hanging="270"/>
        <w:rPr>
          <w:color w:val="auto"/>
          <w:lang w:eastAsia="en-US"/>
        </w:rPr>
      </w:pPr>
      <w:r w:rsidRPr="00780780">
        <w:rPr>
          <w:color w:val="auto"/>
          <w:lang w:eastAsia="en-US"/>
        </w:rPr>
        <w:t>Internship at GHI Corporation (May 20XX - August 20XX)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720946933"/>
        <w:placeholder>
          <w:docPart w:val="1256A7AB2D8258478545201EFDAB7EE9"/>
        </w:placeholder>
        <w:temporary/>
        <w:showingPlcHdr/>
        <w15:appearance w15:val="hidden"/>
      </w:sdtPr>
      <w:sdtContent>
        <w:p w14:paraId="5A2B41B7" w14:textId="77777777" w:rsidR="006214B1" w:rsidRPr="00780780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780780">
            <w:rPr>
              <w:rFonts w:ascii="Times New Roman" w:hAnsi="Times New Roman" w:cs="Times New Roman"/>
              <w:color w:val="auto"/>
              <w:sz w:val="20"/>
              <w:szCs w:val="20"/>
            </w:rPr>
            <w:t>Education</w:t>
          </w:r>
        </w:p>
      </w:sdtContent>
    </w:sdt>
    <w:p w14:paraId="4884F142" w14:textId="3AA0DBB4" w:rsidR="006214B1" w:rsidRPr="00780780" w:rsidRDefault="00A92D17" w:rsidP="00A92D17">
      <w:pPr>
        <w:rPr>
          <w:rFonts w:ascii="Times New Roman" w:hAnsi="Times New Roman" w:cs="Times New Roman"/>
          <w:color w:val="auto"/>
        </w:rPr>
      </w:pPr>
      <w:r w:rsidRPr="00780780">
        <w:rPr>
          <w:rFonts w:ascii="Times New Roman" w:hAnsi="Times New Roman" w:cs="Times New Roman"/>
          <w:color w:val="auto"/>
        </w:rPr>
        <w:t>Bachelor of Science in Computer Science, May 20XX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780780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780780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2C6601EB" w14:textId="7D24B2B4" w:rsidR="006214B1" w:rsidRPr="00780780" w:rsidRDefault="00780780" w:rsidP="00780780">
      <w:pPr>
        <w:pStyle w:val="ListParagraph"/>
        <w:numPr>
          <w:ilvl w:val="0"/>
          <w:numId w:val="26"/>
        </w:numPr>
        <w:ind w:left="270" w:hanging="270"/>
        <w:rPr>
          <w:color w:val="auto"/>
        </w:rPr>
      </w:pPr>
      <w:r w:rsidRPr="00780780">
        <w:rPr>
          <w:color w:val="auto"/>
        </w:rPr>
        <w:t>2021 Outstanding Intern Award for exceptional work during the summer internship program</w:t>
      </w:r>
    </w:p>
    <w:sectPr w:rsidR="006214B1" w:rsidRPr="0078078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49DC" w14:textId="77777777" w:rsidR="00F1484A" w:rsidRDefault="00F1484A">
      <w:r>
        <w:separator/>
      </w:r>
    </w:p>
  </w:endnote>
  <w:endnote w:type="continuationSeparator" w:id="0">
    <w:p w14:paraId="700B7E5D" w14:textId="77777777" w:rsidR="00F1484A" w:rsidRDefault="00F1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2663" w14:textId="77777777" w:rsidR="00F1484A" w:rsidRDefault="00F1484A">
      <w:r>
        <w:separator/>
      </w:r>
    </w:p>
  </w:footnote>
  <w:footnote w:type="continuationSeparator" w:id="0">
    <w:p w14:paraId="4BA8E6A4" w14:textId="77777777" w:rsidR="00F1484A" w:rsidRDefault="00F14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CA7ECE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11EC1"/>
    <w:multiLevelType w:val="hybridMultilevel"/>
    <w:tmpl w:val="33EC414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A331F0"/>
    <w:multiLevelType w:val="multilevel"/>
    <w:tmpl w:val="0CB8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5756F"/>
    <w:multiLevelType w:val="hybridMultilevel"/>
    <w:tmpl w:val="0F381C5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8693B"/>
    <w:multiLevelType w:val="hybridMultilevel"/>
    <w:tmpl w:val="7E8A139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E3250"/>
    <w:multiLevelType w:val="multilevel"/>
    <w:tmpl w:val="E844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633D1C"/>
    <w:multiLevelType w:val="hybridMultilevel"/>
    <w:tmpl w:val="366E95D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95070F"/>
    <w:multiLevelType w:val="hybridMultilevel"/>
    <w:tmpl w:val="FF5AABC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16"/>
  </w:num>
  <w:num w:numId="3" w16cid:durableId="2012444231">
    <w:abstractNumId w:val="11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22"/>
  </w:num>
  <w:num w:numId="14" w16cid:durableId="966281230">
    <w:abstractNumId w:val="15"/>
  </w:num>
  <w:num w:numId="15" w16cid:durableId="1512335644">
    <w:abstractNumId w:val="25"/>
  </w:num>
  <w:num w:numId="16" w16cid:durableId="1432582832">
    <w:abstractNumId w:val="12"/>
  </w:num>
  <w:num w:numId="17" w16cid:durableId="1336223835">
    <w:abstractNumId w:val="26"/>
  </w:num>
  <w:num w:numId="18" w16cid:durableId="2048677376">
    <w:abstractNumId w:val="23"/>
  </w:num>
  <w:num w:numId="19" w16cid:durableId="1486387256">
    <w:abstractNumId w:val="14"/>
  </w:num>
  <w:num w:numId="20" w16cid:durableId="1026445927">
    <w:abstractNumId w:val="20"/>
  </w:num>
  <w:num w:numId="21" w16cid:durableId="2033602387">
    <w:abstractNumId w:val="21"/>
  </w:num>
  <w:num w:numId="22" w16cid:durableId="1618021895">
    <w:abstractNumId w:val="17"/>
  </w:num>
  <w:num w:numId="23" w16cid:durableId="937249989">
    <w:abstractNumId w:val="13"/>
  </w:num>
  <w:num w:numId="24" w16cid:durableId="1072045964">
    <w:abstractNumId w:val="24"/>
  </w:num>
  <w:num w:numId="25" w16cid:durableId="181550852">
    <w:abstractNumId w:val="19"/>
  </w:num>
  <w:num w:numId="26" w16cid:durableId="109057669">
    <w:abstractNumId w:val="10"/>
  </w:num>
  <w:num w:numId="27" w16cid:durableId="19765674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222503"/>
    <w:rsid w:val="003F0ADA"/>
    <w:rsid w:val="00527438"/>
    <w:rsid w:val="006214B1"/>
    <w:rsid w:val="00780780"/>
    <w:rsid w:val="00A92D17"/>
    <w:rsid w:val="00F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000000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1256A7AB2D8258478545201EFDAB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5BB-CB52-744E-95ED-410F1A07625F}"/>
      </w:docPartPr>
      <w:docPartBody>
        <w:p w:rsidR="00000000" w:rsidRDefault="00000000">
          <w:pPr>
            <w:pStyle w:val="1256A7AB2D8258478545201EFDAB7EE9"/>
          </w:pPr>
          <w:r>
            <w:t>Education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000000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0F"/>
    <w:rsid w:val="008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5710A2F48E644CAB2F618E96C6AAC9">
    <w:name w:val="C45710A2F48E644CAB2F618E96C6AAC9"/>
  </w:style>
  <w:style w:type="paragraph" w:customStyle="1" w:styleId="7877C89684A7594B8FC33400215010F7">
    <w:name w:val="7877C89684A7594B8FC33400215010F7"/>
  </w:style>
  <w:style w:type="paragraph" w:customStyle="1" w:styleId="8C423529CBBCC347A80387FE1F0B7117">
    <w:name w:val="8C423529CBBCC347A80387FE1F0B7117"/>
  </w:style>
  <w:style w:type="paragraph" w:customStyle="1" w:styleId="8E52777469B83447B5F584D089DC7DFD">
    <w:name w:val="8E52777469B83447B5F584D089DC7DFD"/>
  </w:style>
  <w:style w:type="paragraph" w:customStyle="1" w:styleId="D841DD3BC0E9B5448730503A4183DF21">
    <w:name w:val="D841DD3BC0E9B5448730503A4183DF21"/>
  </w:style>
  <w:style w:type="paragraph" w:customStyle="1" w:styleId="A22179EB9CF92244A660AB0DC40F5C11">
    <w:name w:val="A22179EB9CF92244A660AB0DC40F5C11"/>
  </w:style>
  <w:style w:type="paragraph" w:customStyle="1" w:styleId="4152C31ECFD0C84B84ADCBFD520F1E44">
    <w:name w:val="4152C31ECFD0C84B84ADCBFD520F1E4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5B05B182D2571F4C9BF45977620A19E7">
    <w:name w:val="5B05B182D2571F4C9BF45977620A19E7"/>
  </w:style>
  <w:style w:type="paragraph" w:customStyle="1" w:styleId="1256A7AB2D8258478545201EFDAB7EE9">
    <w:name w:val="1256A7AB2D8258478545201EFDAB7EE9"/>
  </w:style>
  <w:style w:type="paragraph" w:customStyle="1" w:styleId="978C303FAAED424898D3422BE8493BE5">
    <w:name w:val="978C303FAAED424898D3422BE8493BE5"/>
  </w:style>
  <w:style w:type="paragraph" w:customStyle="1" w:styleId="23AF1754DD8EAF4BA5D288893E162D43">
    <w:name w:val="23AF1754DD8EAF4BA5D288893E162D43"/>
  </w:style>
  <w:style w:type="paragraph" w:customStyle="1" w:styleId="41AF9B14F558BD408C8A6D315BDE1942">
    <w:name w:val="41AF9B14F558BD408C8A6D315BDE1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3</cp:revision>
  <dcterms:created xsi:type="dcterms:W3CDTF">2023-04-25T21:18:00Z</dcterms:created>
  <dcterms:modified xsi:type="dcterms:W3CDTF">2023-04-25T22:53:00Z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