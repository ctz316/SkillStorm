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B40D6" w14:textId="497C0913" w:rsidR="006214B1" w:rsidRPr="00A92D17" w:rsidRDefault="006214B1">
      <w:pPr>
        <w:pStyle w:val="Name"/>
        <w:rPr>
          <w:rFonts w:ascii="Times New Roman" w:hAnsi="Times New Roman" w:cs="Times New Roman"/>
          <w:color w:val="auto"/>
          <w:sz w:val="20"/>
        </w:rPr>
      </w:pPr>
    </w:p>
    <w:p w14:paraId="1AA32C55" w14:textId="7283DFEE" w:rsidR="006214B1" w:rsidRDefault="00A92D17">
      <w:pPr>
        <w:pStyle w:val="ContactInfo"/>
        <w:rPr>
          <w:rFonts w:ascii="Times New Roman" w:hAnsi="Times New Roman" w:cs="Times New Roman"/>
          <w:color w:val="auto"/>
          <w:sz w:val="20"/>
        </w:rPr>
      </w:pPr>
      <w:r>
        <w:rPr>
          <w:rFonts w:ascii="Times New Roman" w:hAnsi="Times New Roman" w:cs="Times New Roman"/>
          <w:color w:val="auto"/>
          <w:sz w:val="20"/>
        </w:rPr>
        <w:t>Lily Kim</w:t>
      </w:r>
    </w:p>
    <w:p w14:paraId="5ADB68E6" w14:textId="2F62C0A4" w:rsidR="00A92D17" w:rsidRDefault="003F0ADA">
      <w:pPr>
        <w:pStyle w:val="ContactInfo"/>
        <w:rPr>
          <w:rFonts w:ascii="Times New Roman" w:hAnsi="Times New Roman" w:cs="Times New Roman"/>
          <w:color w:val="auto"/>
          <w:sz w:val="20"/>
        </w:rPr>
      </w:pPr>
      <w:r w:rsidRPr="003F0ADA">
        <w:rPr>
          <w:rFonts w:ascii="Times New Roman" w:hAnsi="Times New Roman" w:cs="Times New Roman"/>
          <w:color w:val="auto"/>
          <w:sz w:val="20"/>
        </w:rPr>
        <w:t>(562) 456-7890</w:t>
      </w:r>
    </w:p>
    <w:p w14:paraId="08678817" w14:textId="583C7EE6" w:rsidR="00A92D17" w:rsidRPr="00A92D17" w:rsidRDefault="00A92D17">
      <w:pPr>
        <w:pStyle w:val="ContactInfo"/>
        <w:rPr>
          <w:rFonts w:ascii="Times New Roman" w:hAnsi="Times New Roman" w:cs="Times New Roman"/>
          <w:color w:val="auto"/>
          <w:sz w:val="20"/>
        </w:rPr>
      </w:pPr>
      <w:r w:rsidRPr="00A92D17">
        <w:rPr>
          <w:rFonts w:ascii="Times New Roman" w:hAnsi="Times New Roman" w:cs="Times New Roman"/>
          <w:color w:val="auto"/>
          <w:sz w:val="20"/>
        </w:rPr>
        <w:t>lilykim24@gmail.com</w:t>
      </w:r>
    </w:p>
    <w:p w14:paraId="19D3491C" w14:textId="77777777" w:rsidR="00472297" w:rsidRDefault="00472297" w:rsidP="00472297">
      <w:pPr>
        <w:pStyle w:val="Heading1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objective</w:t>
      </w:r>
    </w:p>
    <w:p w14:paraId="59DC8719" w14:textId="568DCD04" w:rsidR="00472297" w:rsidRPr="00472297" w:rsidRDefault="00472297" w:rsidP="00472297">
      <w:pPr>
        <w:pStyle w:val="ListParagraph"/>
        <w:numPr>
          <w:ilvl w:val="0"/>
          <w:numId w:val="21"/>
        </w:numPr>
        <w:ind w:left="270" w:hanging="270"/>
        <w:rPr>
          <w:color w:val="auto"/>
        </w:rPr>
      </w:pPr>
      <w:r w:rsidRPr="00472297">
        <w:rPr>
          <w:color w:val="auto"/>
        </w:rPr>
        <w:t>To obtain a challenging software development position in a reputable organization that will utilize my technical and problem-solving skills.</w:t>
      </w:r>
    </w:p>
    <w:p w14:paraId="00E88383" w14:textId="74953855" w:rsidR="006214B1" w:rsidRPr="00A92D17" w:rsidRDefault="003F0ADA">
      <w:pPr>
        <w:pStyle w:val="Heading1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Skills</w:t>
      </w:r>
    </w:p>
    <w:p w14:paraId="0F7D7C9B" w14:textId="77777777" w:rsidR="00A92D17" w:rsidRPr="00A92D17" w:rsidRDefault="00A92D17" w:rsidP="00A92D17">
      <w:pPr>
        <w:numPr>
          <w:ilvl w:val="0"/>
          <w:numId w:val="19"/>
        </w:numPr>
        <w:spacing w:after="0" w:line="240" w:lineRule="auto"/>
        <w:ind w:left="270" w:hanging="270"/>
        <w:rPr>
          <w:rFonts w:ascii="Times New Roman" w:eastAsia="Times New Roman" w:hAnsi="Times New Roman" w:cs="Times New Roman"/>
          <w:color w:val="auto"/>
          <w:lang w:eastAsia="en-US"/>
        </w:rPr>
      </w:pPr>
      <w:r w:rsidRPr="00A92D17">
        <w:rPr>
          <w:rFonts w:ascii="Times New Roman" w:eastAsia="Times New Roman" w:hAnsi="Times New Roman" w:cs="Times New Roman"/>
          <w:color w:val="auto"/>
          <w:lang w:eastAsia="en-US"/>
        </w:rPr>
        <w:t>Proficient in Java, Python, C++, HTML/CSS, JavaScript, and SQL.</w:t>
      </w:r>
    </w:p>
    <w:p w14:paraId="5C22101D" w14:textId="77777777" w:rsidR="00A92D17" w:rsidRPr="00A92D17" w:rsidRDefault="00A92D17" w:rsidP="00A92D17">
      <w:pPr>
        <w:numPr>
          <w:ilvl w:val="0"/>
          <w:numId w:val="19"/>
        </w:numPr>
        <w:spacing w:after="0" w:line="240" w:lineRule="auto"/>
        <w:ind w:left="270" w:hanging="270"/>
        <w:rPr>
          <w:rFonts w:ascii="Times New Roman" w:eastAsia="Times New Roman" w:hAnsi="Times New Roman" w:cs="Times New Roman"/>
          <w:color w:val="auto"/>
          <w:lang w:eastAsia="en-US"/>
        </w:rPr>
      </w:pPr>
      <w:r w:rsidRPr="00A92D17">
        <w:rPr>
          <w:rFonts w:ascii="Times New Roman" w:eastAsia="Times New Roman" w:hAnsi="Times New Roman" w:cs="Times New Roman"/>
          <w:color w:val="auto"/>
          <w:lang w:eastAsia="en-US"/>
        </w:rPr>
        <w:t>Strong experience with Agile methodology and software development lifecycle (SDLC).</w:t>
      </w:r>
    </w:p>
    <w:p w14:paraId="21D0FF28" w14:textId="77777777" w:rsidR="00A92D17" w:rsidRPr="00A92D17" w:rsidRDefault="00A92D17" w:rsidP="00A92D17">
      <w:pPr>
        <w:numPr>
          <w:ilvl w:val="0"/>
          <w:numId w:val="19"/>
        </w:numPr>
        <w:spacing w:after="0" w:line="240" w:lineRule="auto"/>
        <w:ind w:left="270" w:hanging="270"/>
        <w:rPr>
          <w:rFonts w:ascii="Times New Roman" w:eastAsia="Times New Roman" w:hAnsi="Times New Roman" w:cs="Times New Roman"/>
          <w:color w:val="auto"/>
          <w:lang w:eastAsia="en-US"/>
        </w:rPr>
      </w:pPr>
      <w:r w:rsidRPr="00A92D17">
        <w:rPr>
          <w:rFonts w:ascii="Times New Roman" w:eastAsia="Times New Roman" w:hAnsi="Times New Roman" w:cs="Times New Roman"/>
          <w:color w:val="auto"/>
          <w:lang w:eastAsia="en-US"/>
        </w:rPr>
        <w:t>Excellent communication and teamwork skills.</w:t>
      </w:r>
    </w:p>
    <w:sdt>
      <w:sdtPr>
        <w:rPr>
          <w:rFonts w:ascii="Times New Roman" w:hAnsi="Times New Roman" w:cs="Times New Roman"/>
          <w:color w:val="auto"/>
          <w:sz w:val="20"/>
          <w:szCs w:val="20"/>
        </w:rPr>
        <w:id w:val="1728489637"/>
        <w:placeholder>
          <w:docPart w:val="D841DD3BC0E9B5448730503A4183DF21"/>
        </w:placeholder>
        <w:temporary/>
        <w:showingPlcHdr/>
        <w15:appearance w15:val="hidden"/>
      </w:sdtPr>
      <w:sdtContent>
        <w:p w14:paraId="5E339F8A" w14:textId="77777777" w:rsidR="006214B1" w:rsidRPr="00A92D17" w:rsidRDefault="00000000">
          <w:pPr>
            <w:pStyle w:val="Heading1"/>
            <w:rPr>
              <w:rFonts w:ascii="Times New Roman" w:hAnsi="Times New Roman" w:cs="Times New Roman"/>
              <w:color w:val="auto"/>
              <w:sz w:val="20"/>
              <w:szCs w:val="20"/>
            </w:rPr>
          </w:pPr>
          <w:r w:rsidRPr="00A92D17">
            <w:rPr>
              <w:rFonts w:ascii="Times New Roman" w:hAnsi="Times New Roman" w:cs="Times New Roman"/>
              <w:color w:val="auto"/>
              <w:sz w:val="20"/>
              <w:szCs w:val="20"/>
            </w:rPr>
            <w:t>Experience</w:t>
          </w:r>
        </w:p>
      </w:sdtContent>
    </w:sdt>
    <w:p w14:paraId="3BCFE43B" w14:textId="782B67EC" w:rsidR="00A92D17" w:rsidRPr="00A92D17" w:rsidRDefault="00A92D17" w:rsidP="00A92D17">
      <w:pPr>
        <w:pStyle w:val="ListBullet"/>
        <w:rPr>
          <w:rFonts w:ascii="Times New Roman" w:hAnsi="Times New Roman" w:cs="Times New Roman"/>
          <w:color w:val="auto"/>
          <w:lang w:eastAsia="en-US"/>
        </w:rPr>
      </w:pPr>
      <w:r w:rsidRPr="00A92D17">
        <w:rPr>
          <w:rFonts w:ascii="Times New Roman" w:hAnsi="Times New Roman" w:cs="Times New Roman"/>
          <w:color w:val="auto"/>
          <w:lang w:eastAsia="en-US"/>
        </w:rPr>
        <w:t>Software Developer at ABC Corporation (</w:t>
      </w:r>
      <w:r w:rsidR="002B511E">
        <w:rPr>
          <w:rFonts w:ascii="Times New Roman" w:hAnsi="Times New Roman" w:cs="Times New Roman"/>
          <w:color w:val="auto"/>
          <w:lang w:eastAsia="en-US"/>
        </w:rPr>
        <w:t>September</w:t>
      </w:r>
      <w:r w:rsidRPr="00A92D17">
        <w:rPr>
          <w:rFonts w:ascii="Times New Roman" w:hAnsi="Times New Roman" w:cs="Times New Roman"/>
          <w:color w:val="auto"/>
          <w:lang w:eastAsia="en-US"/>
        </w:rPr>
        <w:t xml:space="preserve"> 20</w:t>
      </w:r>
      <w:r w:rsidR="002B511E">
        <w:rPr>
          <w:rFonts w:ascii="Times New Roman" w:hAnsi="Times New Roman" w:cs="Times New Roman"/>
          <w:color w:val="auto"/>
          <w:lang w:eastAsia="en-US"/>
        </w:rPr>
        <w:t>21</w:t>
      </w:r>
      <w:r w:rsidRPr="00A92D17">
        <w:rPr>
          <w:rFonts w:ascii="Times New Roman" w:hAnsi="Times New Roman" w:cs="Times New Roman"/>
          <w:color w:val="auto"/>
          <w:lang w:eastAsia="en-US"/>
        </w:rPr>
        <w:t xml:space="preserve"> - Present)</w:t>
      </w:r>
    </w:p>
    <w:p w14:paraId="31737670" w14:textId="4C15541E" w:rsidR="00A92D17" w:rsidRPr="00A92D17" w:rsidRDefault="00A92D17" w:rsidP="00A92D17">
      <w:pPr>
        <w:pStyle w:val="ListBullet"/>
        <w:rPr>
          <w:rFonts w:ascii="Times New Roman" w:hAnsi="Times New Roman" w:cs="Times New Roman"/>
          <w:color w:val="auto"/>
          <w:lang w:eastAsia="en-US"/>
        </w:rPr>
      </w:pPr>
      <w:r w:rsidRPr="00A92D17">
        <w:rPr>
          <w:rFonts w:ascii="Times New Roman" w:hAnsi="Times New Roman" w:cs="Times New Roman"/>
          <w:color w:val="auto"/>
          <w:lang w:eastAsia="en-US"/>
        </w:rPr>
        <w:t>Software Engineer at XYZ Corporation (</w:t>
      </w:r>
      <w:r w:rsidR="002B511E">
        <w:rPr>
          <w:rFonts w:ascii="Times New Roman" w:hAnsi="Times New Roman" w:cs="Times New Roman"/>
          <w:color w:val="auto"/>
          <w:lang w:eastAsia="en-US"/>
        </w:rPr>
        <w:t>December 2019</w:t>
      </w:r>
      <w:r w:rsidRPr="00A92D17">
        <w:rPr>
          <w:rFonts w:ascii="Times New Roman" w:hAnsi="Times New Roman" w:cs="Times New Roman"/>
          <w:color w:val="auto"/>
          <w:lang w:eastAsia="en-US"/>
        </w:rPr>
        <w:t xml:space="preserve"> - June 20</w:t>
      </w:r>
      <w:r w:rsidR="002B511E">
        <w:rPr>
          <w:rFonts w:ascii="Times New Roman" w:hAnsi="Times New Roman" w:cs="Times New Roman"/>
          <w:color w:val="auto"/>
          <w:lang w:eastAsia="en-US"/>
        </w:rPr>
        <w:t>21</w:t>
      </w:r>
      <w:r w:rsidRPr="00A92D17">
        <w:rPr>
          <w:rFonts w:ascii="Times New Roman" w:hAnsi="Times New Roman" w:cs="Times New Roman"/>
          <w:color w:val="auto"/>
          <w:lang w:eastAsia="en-US"/>
        </w:rPr>
        <w:t>)</w:t>
      </w:r>
    </w:p>
    <w:p w14:paraId="75D07BD3" w14:textId="5F0AC369" w:rsidR="006214B1" w:rsidRPr="003F0ADA" w:rsidRDefault="00A92D17" w:rsidP="003F0ADA">
      <w:pPr>
        <w:pStyle w:val="ListBullet"/>
        <w:rPr>
          <w:rFonts w:ascii="Times New Roman" w:hAnsi="Times New Roman" w:cs="Times New Roman"/>
          <w:color w:val="auto"/>
          <w:lang w:eastAsia="en-US"/>
        </w:rPr>
      </w:pPr>
      <w:r w:rsidRPr="00A92D17">
        <w:rPr>
          <w:rFonts w:ascii="Times New Roman" w:hAnsi="Times New Roman" w:cs="Times New Roman"/>
          <w:color w:val="auto"/>
          <w:lang w:eastAsia="en-US"/>
        </w:rPr>
        <w:t>Internship at LMN Corporation (May 20</w:t>
      </w:r>
      <w:r w:rsidR="002B511E">
        <w:rPr>
          <w:rFonts w:ascii="Times New Roman" w:hAnsi="Times New Roman" w:cs="Times New Roman"/>
          <w:color w:val="auto"/>
          <w:lang w:eastAsia="en-US"/>
        </w:rPr>
        <w:t>16</w:t>
      </w:r>
      <w:r w:rsidRPr="00A92D17">
        <w:rPr>
          <w:rFonts w:ascii="Times New Roman" w:hAnsi="Times New Roman" w:cs="Times New Roman"/>
          <w:color w:val="auto"/>
          <w:lang w:eastAsia="en-US"/>
        </w:rPr>
        <w:t xml:space="preserve"> - August 20</w:t>
      </w:r>
      <w:r w:rsidR="002B511E">
        <w:rPr>
          <w:rFonts w:ascii="Times New Roman" w:hAnsi="Times New Roman" w:cs="Times New Roman"/>
          <w:color w:val="auto"/>
          <w:lang w:eastAsia="en-US"/>
        </w:rPr>
        <w:t>19</w:t>
      </w:r>
      <w:r w:rsidRPr="00A92D17">
        <w:rPr>
          <w:rFonts w:ascii="Times New Roman" w:hAnsi="Times New Roman" w:cs="Times New Roman"/>
          <w:color w:val="auto"/>
          <w:lang w:eastAsia="en-US"/>
        </w:rPr>
        <w:t>)</w:t>
      </w:r>
    </w:p>
    <w:sdt>
      <w:sdtPr>
        <w:rPr>
          <w:rFonts w:ascii="Times New Roman" w:hAnsi="Times New Roman" w:cs="Times New Roman"/>
          <w:color w:val="auto"/>
          <w:sz w:val="20"/>
          <w:szCs w:val="20"/>
        </w:rPr>
        <w:id w:val="720946933"/>
        <w:placeholder>
          <w:docPart w:val="1256A7AB2D8258478545201EFDAB7EE9"/>
        </w:placeholder>
        <w:temporary/>
        <w:showingPlcHdr/>
        <w15:appearance w15:val="hidden"/>
      </w:sdtPr>
      <w:sdtContent>
        <w:p w14:paraId="5A2B41B7" w14:textId="77777777" w:rsidR="006214B1" w:rsidRPr="00A92D17" w:rsidRDefault="00000000">
          <w:pPr>
            <w:pStyle w:val="Heading1"/>
            <w:rPr>
              <w:rFonts w:ascii="Times New Roman" w:hAnsi="Times New Roman" w:cs="Times New Roman"/>
              <w:color w:val="auto"/>
              <w:sz w:val="20"/>
              <w:szCs w:val="20"/>
            </w:rPr>
          </w:pPr>
          <w:r w:rsidRPr="00A92D17">
            <w:rPr>
              <w:rFonts w:ascii="Times New Roman" w:hAnsi="Times New Roman" w:cs="Times New Roman"/>
              <w:color w:val="auto"/>
              <w:sz w:val="20"/>
              <w:szCs w:val="20"/>
            </w:rPr>
            <w:t>Education</w:t>
          </w:r>
        </w:p>
      </w:sdtContent>
    </w:sdt>
    <w:p w14:paraId="4884F142" w14:textId="3AA0DBB4" w:rsidR="006214B1" w:rsidRPr="00A92D17" w:rsidRDefault="00A92D17" w:rsidP="00A92D17">
      <w:pPr>
        <w:rPr>
          <w:rFonts w:ascii="Times New Roman" w:hAnsi="Times New Roman" w:cs="Times New Roman"/>
          <w:color w:val="auto"/>
        </w:rPr>
      </w:pPr>
      <w:r w:rsidRPr="00A92D17">
        <w:rPr>
          <w:rFonts w:ascii="Times New Roman" w:hAnsi="Times New Roman" w:cs="Times New Roman"/>
          <w:color w:val="auto"/>
        </w:rPr>
        <w:t>Bachelor of Science in Computer Science, May 20XX</w:t>
      </w:r>
    </w:p>
    <w:sdt>
      <w:sdtPr>
        <w:rPr>
          <w:rFonts w:ascii="Times New Roman" w:hAnsi="Times New Roman" w:cs="Times New Roman"/>
          <w:color w:val="auto"/>
          <w:sz w:val="20"/>
          <w:szCs w:val="20"/>
        </w:rPr>
        <w:id w:val="520597245"/>
        <w:placeholder>
          <w:docPart w:val="23AF1754DD8EAF4BA5D288893E162D43"/>
        </w:placeholder>
        <w:temporary/>
        <w:showingPlcHdr/>
        <w15:appearance w15:val="hidden"/>
      </w:sdtPr>
      <w:sdtContent>
        <w:p w14:paraId="2F283A68" w14:textId="77777777" w:rsidR="006214B1" w:rsidRPr="00A92D17" w:rsidRDefault="00000000" w:rsidP="00A92D17">
          <w:pPr>
            <w:pStyle w:val="Heading1"/>
            <w:rPr>
              <w:rFonts w:ascii="Times New Roman" w:hAnsi="Times New Roman" w:cs="Times New Roman"/>
              <w:color w:val="auto"/>
              <w:sz w:val="20"/>
              <w:szCs w:val="20"/>
            </w:rPr>
          </w:pPr>
          <w:r w:rsidRPr="00A92D17">
            <w:rPr>
              <w:rFonts w:ascii="Times New Roman" w:hAnsi="Times New Roman" w:cs="Times New Roman"/>
              <w:color w:val="auto"/>
              <w:sz w:val="20"/>
              <w:szCs w:val="20"/>
            </w:rPr>
            <w:t>Awards and Acknowledgements</w:t>
          </w:r>
        </w:p>
      </w:sdtContent>
    </w:sdt>
    <w:p w14:paraId="5F461FA0" w14:textId="77777777" w:rsidR="00A92D17" w:rsidRPr="00A92D17" w:rsidRDefault="00A92D17" w:rsidP="00A92D17">
      <w:pPr>
        <w:numPr>
          <w:ilvl w:val="0"/>
          <w:numId w:val="18"/>
        </w:numPr>
        <w:spacing w:after="0" w:line="240" w:lineRule="auto"/>
        <w:ind w:left="270" w:hanging="270"/>
        <w:rPr>
          <w:rFonts w:ascii="Times New Roman" w:eastAsia="Times New Roman" w:hAnsi="Times New Roman" w:cs="Times New Roman"/>
          <w:color w:val="auto"/>
          <w:lang w:eastAsia="en-US"/>
        </w:rPr>
      </w:pPr>
      <w:r w:rsidRPr="00A92D17">
        <w:rPr>
          <w:rFonts w:ascii="Times New Roman" w:eastAsia="Times New Roman" w:hAnsi="Times New Roman" w:cs="Times New Roman"/>
          <w:color w:val="auto"/>
          <w:lang w:eastAsia="en-US"/>
        </w:rPr>
        <w:t>2021 Employee of the Year Award for outstanding contributions to the development of a mission-critical system</w:t>
      </w:r>
    </w:p>
    <w:p w14:paraId="20381A43" w14:textId="77777777" w:rsidR="00A92D17" w:rsidRPr="00A92D17" w:rsidRDefault="00A92D17" w:rsidP="00A92D17">
      <w:pPr>
        <w:numPr>
          <w:ilvl w:val="0"/>
          <w:numId w:val="18"/>
        </w:numPr>
        <w:spacing w:after="0" w:line="240" w:lineRule="auto"/>
        <w:ind w:left="270" w:hanging="270"/>
        <w:rPr>
          <w:rFonts w:ascii="Times New Roman" w:eastAsia="Times New Roman" w:hAnsi="Times New Roman" w:cs="Times New Roman"/>
          <w:color w:val="auto"/>
          <w:lang w:eastAsia="en-US"/>
        </w:rPr>
      </w:pPr>
      <w:r w:rsidRPr="00A92D17">
        <w:rPr>
          <w:rFonts w:ascii="Times New Roman" w:eastAsia="Times New Roman" w:hAnsi="Times New Roman" w:cs="Times New Roman"/>
          <w:color w:val="auto"/>
          <w:lang w:eastAsia="en-US"/>
        </w:rPr>
        <w:t>2022 Employee of the Quarter Award for exceptional teamwork and collaboration on a major project</w:t>
      </w:r>
    </w:p>
    <w:p w14:paraId="2C6601EB" w14:textId="7A746B52" w:rsidR="006214B1" w:rsidRPr="00A92D17" w:rsidRDefault="006214B1" w:rsidP="00A92D17">
      <w:pPr>
        <w:pStyle w:val="ListBullet"/>
        <w:numPr>
          <w:ilvl w:val="0"/>
          <w:numId w:val="0"/>
        </w:numPr>
        <w:ind w:left="216"/>
        <w:rPr>
          <w:rFonts w:ascii="Times New Roman" w:hAnsi="Times New Roman" w:cs="Times New Roman"/>
          <w:color w:val="auto"/>
        </w:rPr>
      </w:pPr>
    </w:p>
    <w:sectPr w:rsidR="006214B1" w:rsidRPr="00A92D17">
      <w:headerReference w:type="default" r:id="rId8"/>
      <w:footerReference w:type="default" r:id="rId9"/>
      <w:headerReference w:type="first" r:id="rId10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89B36" w14:textId="77777777" w:rsidR="00574FEF" w:rsidRDefault="00574FEF">
      <w:r>
        <w:separator/>
      </w:r>
    </w:p>
  </w:endnote>
  <w:endnote w:type="continuationSeparator" w:id="0">
    <w:p w14:paraId="2583E19F" w14:textId="77777777" w:rsidR="00574FEF" w:rsidRDefault="00574F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D2D99" w14:textId="77777777" w:rsidR="006214B1" w:rsidRDefault="0000000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80F46" w14:textId="77777777" w:rsidR="00574FEF" w:rsidRDefault="00574FEF">
      <w:r>
        <w:separator/>
      </w:r>
    </w:p>
  </w:footnote>
  <w:footnote w:type="continuationSeparator" w:id="0">
    <w:p w14:paraId="7F25497F" w14:textId="77777777" w:rsidR="00574FEF" w:rsidRDefault="00574F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4C614" w14:textId="77777777" w:rsidR="006214B1" w:rsidRDefault="00000000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6AB6FD8D" wp14:editId="0929FAD8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2DF52A87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C4CF0" w14:textId="77777777" w:rsidR="006214B1" w:rsidRDefault="00000000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A88E42C" wp14:editId="60A62C3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1FA6D8D" w14:textId="77777777" w:rsidR="006214B1" w:rsidRDefault="006214B1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2A88E42C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&#13;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61FA6D8D" w14:textId="77777777" w:rsidR="006214B1" w:rsidRDefault="006214B1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EC9319F"/>
    <w:multiLevelType w:val="multilevel"/>
    <w:tmpl w:val="B1DA9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22E16BF"/>
    <w:multiLevelType w:val="multilevel"/>
    <w:tmpl w:val="7B445DA2"/>
    <w:lvl w:ilvl="0">
      <w:start w:val="1"/>
      <w:numFmt w:val="bullet"/>
      <w:lvlText w:val=""/>
      <w:lvlJc w:val="left"/>
      <w:pPr>
        <w:ind w:left="719" w:hanging="360"/>
      </w:pPr>
      <w:rPr>
        <w:rFonts w:ascii="Wingdings" w:hAnsi="Wingdings" w:hint="default"/>
        <w:color w:val="E3AB47" w:themeColor="accent1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39"/>
        </w:tabs>
        <w:ind w:left="1439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59"/>
        </w:tabs>
        <w:ind w:left="2159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79"/>
        </w:tabs>
        <w:ind w:left="2879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99"/>
        </w:tabs>
        <w:ind w:left="3599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19"/>
        </w:tabs>
        <w:ind w:left="4319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39"/>
        </w:tabs>
        <w:ind w:left="5039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59"/>
        </w:tabs>
        <w:ind w:left="5759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79"/>
        </w:tabs>
        <w:ind w:left="6479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27F518F"/>
    <w:multiLevelType w:val="multilevel"/>
    <w:tmpl w:val="2CAAF7B8"/>
    <w:lvl w:ilvl="0">
      <w:start w:val="1"/>
      <w:numFmt w:val="bullet"/>
      <w:lvlText w:val=""/>
      <w:lvlJc w:val="left"/>
      <w:pPr>
        <w:tabs>
          <w:tab w:val="num" w:pos="719"/>
        </w:tabs>
        <w:ind w:left="71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39"/>
        </w:tabs>
        <w:ind w:left="1439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59"/>
        </w:tabs>
        <w:ind w:left="2159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79"/>
        </w:tabs>
        <w:ind w:left="2879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99"/>
        </w:tabs>
        <w:ind w:left="3599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19"/>
        </w:tabs>
        <w:ind w:left="4319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39"/>
        </w:tabs>
        <w:ind w:left="5039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59"/>
        </w:tabs>
        <w:ind w:left="5759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79"/>
        </w:tabs>
        <w:ind w:left="6479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8D3385"/>
    <w:multiLevelType w:val="hybridMultilevel"/>
    <w:tmpl w:val="5D3051AA"/>
    <w:lvl w:ilvl="0" w:tplc="CB82B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3AB47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62336A"/>
    <w:multiLevelType w:val="hybridMultilevel"/>
    <w:tmpl w:val="5E9E67F6"/>
    <w:lvl w:ilvl="0" w:tplc="CB82B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3AB47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B6111F"/>
    <w:multiLevelType w:val="multilevel"/>
    <w:tmpl w:val="1E7A7AE2"/>
    <w:lvl w:ilvl="0">
      <w:start w:val="1"/>
      <w:numFmt w:val="bullet"/>
      <w:lvlText w:val=""/>
      <w:lvlJc w:val="left"/>
      <w:pPr>
        <w:ind w:left="717" w:hanging="360"/>
      </w:pPr>
      <w:rPr>
        <w:rFonts w:ascii="Wingdings" w:hAnsi="Wingdings" w:hint="default"/>
        <w:color w:val="E3AB47" w:themeColor="accent1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37"/>
        </w:tabs>
        <w:ind w:left="1437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57"/>
        </w:tabs>
        <w:ind w:left="2157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97"/>
        </w:tabs>
        <w:ind w:left="3597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17"/>
        </w:tabs>
        <w:ind w:left="4317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57"/>
        </w:tabs>
        <w:ind w:left="5757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77"/>
        </w:tabs>
        <w:ind w:left="6477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8F93C04"/>
    <w:multiLevelType w:val="multilevel"/>
    <w:tmpl w:val="4F3E7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ECC1B98"/>
    <w:multiLevelType w:val="multilevel"/>
    <w:tmpl w:val="A48C2A2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53313669">
    <w:abstractNumId w:val="9"/>
  </w:num>
  <w:num w:numId="2" w16cid:durableId="1554653480">
    <w:abstractNumId w:val="14"/>
  </w:num>
  <w:num w:numId="3" w16cid:durableId="2012444231">
    <w:abstractNumId w:val="10"/>
  </w:num>
  <w:num w:numId="4" w16cid:durableId="138112482">
    <w:abstractNumId w:val="7"/>
  </w:num>
  <w:num w:numId="5" w16cid:durableId="60950782">
    <w:abstractNumId w:val="6"/>
  </w:num>
  <w:num w:numId="6" w16cid:durableId="124156518">
    <w:abstractNumId w:val="5"/>
  </w:num>
  <w:num w:numId="7" w16cid:durableId="964239728">
    <w:abstractNumId w:val="4"/>
  </w:num>
  <w:num w:numId="8" w16cid:durableId="1762138080">
    <w:abstractNumId w:val="8"/>
  </w:num>
  <w:num w:numId="9" w16cid:durableId="1303391048">
    <w:abstractNumId w:val="3"/>
  </w:num>
  <w:num w:numId="10" w16cid:durableId="296028912">
    <w:abstractNumId w:val="2"/>
  </w:num>
  <w:num w:numId="11" w16cid:durableId="373316158">
    <w:abstractNumId w:val="1"/>
  </w:num>
  <w:num w:numId="12" w16cid:durableId="2085567017">
    <w:abstractNumId w:val="0"/>
  </w:num>
  <w:num w:numId="13" w16cid:durableId="851527549">
    <w:abstractNumId w:val="16"/>
  </w:num>
  <w:num w:numId="14" w16cid:durableId="966281230">
    <w:abstractNumId w:val="13"/>
  </w:num>
  <w:num w:numId="15" w16cid:durableId="1512335644">
    <w:abstractNumId w:val="19"/>
  </w:num>
  <w:num w:numId="16" w16cid:durableId="1432582832">
    <w:abstractNumId w:val="11"/>
  </w:num>
  <w:num w:numId="17" w16cid:durableId="1336223835">
    <w:abstractNumId w:val="20"/>
  </w:num>
  <w:num w:numId="18" w16cid:durableId="2048677376">
    <w:abstractNumId w:val="18"/>
  </w:num>
  <w:num w:numId="19" w16cid:durableId="1486387256">
    <w:abstractNumId w:val="12"/>
  </w:num>
  <w:num w:numId="20" w16cid:durableId="334504559">
    <w:abstractNumId w:val="15"/>
  </w:num>
  <w:num w:numId="21" w16cid:durableId="86660567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D17"/>
    <w:rsid w:val="002B511E"/>
    <w:rsid w:val="003F0ADA"/>
    <w:rsid w:val="00472297"/>
    <w:rsid w:val="005630CF"/>
    <w:rsid w:val="00574FEF"/>
    <w:rsid w:val="006214B1"/>
    <w:rsid w:val="00A92D17"/>
    <w:rsid w:val="00ED7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5E2B58"/>
  <w15:chartTrackingRefBased/>
  <w15:docId w15:val="{5980D4F2-6757-6140-9A09-6151D486C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paragraph" w:customStyle="1" w:styleId="D841DD3BC0E9B5448730503A4183DF21">
    <w:name w:val="D841DD3BC0E9B5448730503A4183DF21"/>
    <w:rsid w:val="00A92D17"/>
    <w:pPr>
      <w:spacing w:after="0" w:line="240" w:lineRule="auto"/>
    </w:pPr>
    <w:rPr>
      <w:rFonts w:eastAsiaTheme="minorEastAsia"/>
      <w:color w:val="auto"/>
      <w:kern w:val="2"/>
      <w:sz w:val="24"/>
      <w:szCs w:val="24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9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ill/Library/Containers/com.microsoft.Word/Data/Library/Application%20Support/Microsoft/Office/16.0/DTS/en-US%7bAD0A0611-E09F-D547-B28E-6EA31EDDF50B%7d/%7b760E51DD-D3B4-FB40-B913-F75B291F707A%7dtf1000207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841DD3BC0E9B5448730503A4183DF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764932-EEF9-734A-8319-86AFE09C94A0}"/>
      </w:docPartPr>
      <w:docPartBody>
        <w:p w:rsidR="009477AF" w:rsidRDefault="00000000">
          <w:pPr>
            <w:pStyle w:val="D841DD3BC0E9B5448730503A4183DF21"/>
          </w:pPr>
          <w:r>
            <w:t>Experience</w:t>
          </w:r>
        </w:p>
      </w:docPartBody>
    </w:docPart>
    <w:docPart>
      <w:docPartPr>
        <w:name w:val="1256A7AB2D8258478545201EFDAB7E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1B5BB-CB52-744E-95ED-410F1A07625F}"/>
      </w:docPartPr>
      <w:docPartBody>
        <w:p w:rsidR="009477AF" w:rsidRDefault="00000000">
          <w:pPr>
            <w:pStyle w:val="1256A7AB2D8258478545201EFDAB7EE9"/>
          </w:pPr>
          <w:r>
            <w:t>Education</w:t>
          </w:r>
        </w:p>
      </w:docPartBody>
    </w:docPart>
    <w:docPart>
      <w:docPartPr>
        <w:name w:val="23AF1754DD8EAF4BA5D288893E162D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C07E47-67CB-3E40-9651-35AC08A8E92F}"/>
      </w:docPartPr>
      <w:docPartBody>
        <w:p w:rsidR="009477AF" w:rsidRDefault="00000000">
          <w:pPr>
            <w:pStyle w:val="23AF1754DD8EAF4BA5D288893E162D43"/>
          </w:pPr>
          <w:r>
            <w:t>Awards and Acknowledgements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26497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ADF"/>
    <w:rsid w:val="00153A87"/>
    <w:rsid w:val="007B1ADF"/>
    <w:rsid w:val="009477AF"/>
    <w:rsid w:val="00BC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41DD3BC0E9B5448730503A4183DF21">
    <w:name w:val="D841DD3BC0E9B5448730503A4183DF21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kern w:val="0"/>
      <w:sz w:val="20"/>
      <w:szCs w:val="20"/>
      <w:lang w:eastAsia="ja-JP"/>
      <w14:ligatures w14:val="none"/>
    </w:rPr>
  </w:style>
  <w:style w:type="paragraph" w:customStyle="1" w:styleId="1256A7AB2D8258478545201EFDAB7EE9">
    <w:name w:val="1256A7AB2D8258478545201EFDAB7EE9"/>
  </w:style>
  <w:style w:type="paragraph" w:customStyle="1" w:styleId="23AF1754DD8EAF4BA5D288893E162D43">
    <w:name w:val="23AF1754DD8EAF4BA5D288893E162D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98628-F691-48F0-A8D5-040D4D8B9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Resume.dotx</Template>
  <TotalTime>13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Shentill Floyd</dc:creator>
  <cp:keywords/>
  <dc:description/>
  <cp:lastModifiedBy>Shentill Floyd</cp:lastModifiedBy>
  <cp:revision>3</cp:revision>
  <dcterms:created xsi:type="dcterms:W3CDTF">2023-04-25T20:58:00Z</dcterms:created>
  <dcterms:modified xsi:type="dcterms:W3CDTF">2023-04-25T22:36:00Z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